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3EDB" w14:textId="77777777" w:rsidR="002C1271" w:rsidRDefault="002C1271">
      <w:pPr>
        <w:spacing w:line="200" w:lineRule="exact"/>
        <w:rPr>
          <w:sz w:val="20"/>
          <w:szCs w:val="20"/>
        </w:rPr>
      </w:pPr>
    </w:p>
    <w:p w14:paraId="71B73EDC" w14:textId="77777777" w:rsidR="002C1271" w:rsidRDefault="002C1271" w:rsidP="005739B6">
      <w:pPr>
        <w:pStyle w:val="Title"/>
      </w:pPr>
    </w:p>
    <w:p w14:paraId="71B73EDD" w14:textId="77777777" w:rsidR="002C1271" w:rsidRDefault="002A5002" w:rsidP="005739B6">
      <w:pPr>
        <w:pStyle w:val="O-Title"/>
      </w:pPr>
      <w:r>
        <w:t>Technical Specifications</w:t>
      </w:r>
    </w:p>
    <w:p w14:paraId="71B73EDF" w14:textId="10A8DE89" w:rsidR="004B20FB" w:rsidRPr="002A5002" w:rsidRDefault="00C80EF4" w:rsidP="005739B6">
      <w:pPr>
        <w:pStyle w:val="O-Title"/>
      </w:pPr>
      <w:bookmarkStart w:id="0" w:name="_GoBack"/>
      <w:proofErr w:type="spellStart"/>
      <w:r w:rsidRPr="00C80EF4">
        <w:rPr>
          <w:b/>
          <w:color w:val="1A1A1A"/>
        </w:rPr>
        <w:t>Claims_MultiPlan_Outbound_Router</w:t>
      </w:r>
      <w:proofErr w:type="spellEnd"/>
      <w:r w:rsidR="00E97766" w:rsidRPr="00E97766">
        <w:rPr>
          <w:rFonts w:ascii="Segoe UI" w:hAnsi="Segoe UI" w:cs="Segoe UI"/>
          <w:b/>
          <w:color w:val="1A1A1A"/>
          <w:sz w:val="20"/>
          <w:szCs w:val="20"/>
        </w:rPr>
        <w:t xml:space="preserve"> </w:t>
      </w:r>
      <w:bookmarkEnd w:id="0"/>
      <w:r w:rsidR="00F72DD9">
        <w:t xml:space="preserve">-Technical </w:t>
      </w:r>
      <w:r w:rsidR="00F72DD9" w:rsidRPr="00F72DD9">
        <w:t>Specification</w:t>
      </w:r>
    </w:p>
    <w:tbl>
      <w:tblPr>
        <w:tblStyle w:val="Style1"/>
        <w:tblW w:w="4534" w:type="pct"/>
        <w:tblInd w:w="738" w:type="dxa"/>
        <w:tblLayout w:type="fixed"/>
        <w:tblLook w:val="04A0" w:firstRow="1" w:lastRow="0" w:firstColumn="1" w:lastColumn="0" w:noHBand="0" w:noVBand="1"/>
      </w:tblPr>
      <w:tblGrid>
        <w:gridCol w:w="1263"/>
        <w:gridCol w:w="2698"/>
        <w:gridCol w:w="3329"/>
        <w:gridCol w:w="2500"/>
      </w:tblGrid>
      <w:tr w:rsidR="004B20FB" w:rsidRPr="001A1681" w14:paraId="71B73EE4" w14:textId="77777777" w:rsidTr="00B37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tcW w:w="6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14:paraId="71B73EE0" w14:textId="77777777" w:rsidR="004B20FB" w:rsidRPr="005A03CD" w:rsidRDefault="004B20FB" w:rsidP="002F4CC9">
            <w:pPr>
              <w:pStyle w:val="O-TableHead"/>
            </w:pPr>
          </w:p>
        </w:tc>
        <w:tc>
          <w:tcPr>
            <w:tcW w:w="13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14:paraId="71B73EE1" w14:textId="77777777" w:rsidR="004B20FB" w:rsidRPr="005A03CD" w:rsidRDefault="004B20FB" w:rsidP="002F4CC9">
            <w:pPr>
              <w:pStyle w:val="O-TableHead"/>
            </w:pPr>
            <w:r w:rsidRPr="005A03CD">
              <w:t>Prepared By</w:t>
            </w:r>
          </w:p>
        </w:tc>
        <w:tc>
          <w:tcPr>
            <w:tcW w:w="17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14:paraId="71B73EE2" w14:textId="77777777" w:rsidR="004B20FB" w:rsidRPr="005A03CD" w:rsidRDefault="004B20FB" w:rsidP="002F4CC9">
            <w:pPr>
              <w:pStyle w:val="O-TableHead"/>
            </w:pPr>
            <w:r w:rsidRPr="005A03CD">
              <w:t>Reviewed By</w:t>
            </w:r>
          </w:p>
        </w:tc>
        <w:tc>
          <w:tcPr>
            <w:tcW w:w="12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</w:tcPr>
          <w:p w14:paraId="71B73EE3" w14:textId="77777777" w:rsidR="004B20FB" w:rsidRPr="005A03CD" w:rsidRDefault="004B20FB" w:rsidP="002F4CC9">
            <w:pPr>
              <w:pStyle w:val="O-TableHead"/>
            </w:pPr>
            <w:r w:rsidRPr="005A03CD">
              <w:t>Approved By</w:t>
            </w:r>
          </w:p>
        </w:tc>
      </w:tr>
      <w:tr w:rsidR="00121F0D" w:rsidRPr="0001587F" w14:paraId="71B73EE9" w14:textId="77777777" w:rsidTr="00B37417">
        <w:trPr>
          <w:trHeight w:val="333"/>
        </w:trPr>
        <w:tc>
          <w:tcPr>
            <w:tcW w:w="645" w:type="pct"/>
            <w:shd w:val="clear" w:color="auto" w:fill="A6A6A6" w:themeFill="background1" w:themeFillShade="A6"/>
          </w:tcPr>
          <w:p w14:paraId="71B73EE5" w14:textId="77777777" w:rsidR="00121F0D" w:rsidRPr="004E626E" w:rsidRDefault="00121F0D" w:rsidP="002F4CC9">
            <w:pPr>
              <w:pStyle w:val="O-TableHead"/>
            </w:pPr>
            <w:r w:rsidRPr="004E626E">
              <w:t>Name</w:t>
            </w:r>
          </w:p>
        </w:tc>
        <w:tc>
          <w:tcPr>
            <w:tcW w:w="1378" w:type="pct"/>
            <w:shd w:val="clear" w:color="auto" w:fill="auto"/>
            <w:vAlign w:val="center"/>
          </w:tcPr>
          <w:p w14:paraId="71B73EE6" w14:textId="2A8763DC" w:rsidR="00121F0D" w:rsidRPr="00F72DD9" w:rsidRDefault="00AB363E" w:rsidP="005A03CD">
            <w:pPr>
              <w:pStyle w:val="O-TableText"/>
            </w:pPr>
            <w:r>
              <w:t>Parag Saini</w:t>
            </w:r>
          </w:p>
        </w:tc>
        <w:tc>
          <w:tcPr>
            <w:tcW w:w="1700" w:type="pct"/>
            <w:shd w:val="clear" w:color="auto" w:fill="auto"/>
            <w:vAlign w:val="center"/>
          </w:tcPr>
          <w:p w14:paraId="71B73EE7" w14:textId="77777777" w:rsidR="00121F0D" w:rsidRPr="0001587F" w:rsidRDefault="00121F0D" w:rsidP="005A03CD">
            <w:pPr>
              <w:pStyle w:val="O-TableText"/>
            </w:pPr>
          </w:p>
        </w:tc>
        <w:tc>
          <w:tcPr>
            <w:tcW w:w="1277" w:type="pct"/>
            <w:shd w:val="clear" w:color="auto" w:fill="auto"/>
          </w:tcPr>
          <w:p w14:paraId="71B73EE8" w14:textId="77777777" w:rsidR="00121F0D" w:rsidRPr="0001587F" w:rsidRDefault="00121F0D" w:rsidP="005A03CD">
            <w:pPr>
              <w:pStyle w:val="O-TableText"/>
            </w:pPr>
          </w:p>
        </w:tc>
      </w:tr>
      <w:tr w:rsidR="004B20FB" w:rsidRPr="0001587F" w14:paraId="71B73EEE" w14:textId="77777777" w:rsidTr="00B37417">
        <w:tc>
          <w:tcPr>
            <w:tcW w:w="645" w:type="pct"/>
            <w:shd w:val="clear" w:color="auto" w:fill="A6A6A6" w:themeFill="background1" w:themeFillShade="A6"/>
          </w:tcPr>
          <w:p w14:paraId="71B73EEA" w14:textId="77777777" w:rsidR="004B20FB" w:rsidRPr="004E626E" w:rsidRDefault="004B20FB" w:rsidP="002F4CC9">
            <w:pPr>
              <w:pStyle w:val="O-TableHead"/>
            </w:pPr>
            <w:r w:rsidRPr="004E626E">
              <w:t>Signature</w:t>
            </w:r>
          </w:p>
        </w:tc>
        <w:tc>
          <w:tcPr>
            <w:tcW w:w="1378" w:type="pct"/>
            <w:shd w:val="clear" w:color="auto" w:fill="auto"/>
          </w:tcPr>
          <w:p w14:paraId="71B73EEB" w14:textId="7BEB4183" w:rsidR="004B20FB" w:rsidRPr="00F72DD9" w:rsidRDefault="00AB363E" w:rsidP="005A03CD">
            <w:pPr>
              <w:pStyle w:val="O-TableText"/>
            </w:pPr>
            <w:r>
              <w:t>Parag Saini</w:t>
            </w:r>
          </w:p>
        </w:tc>
        <w:tc>
          <w:tcPr>
            <w:tcW w:w="1700" w:type="pct"/>
            <w:shd w:val="clear" w:color="auto" w:fill="auto"/>
          </w:tcPr>
          <w:p w14:paraId="71B73EEC" w14:textId="77777777" w:rsidR="004B20FB" w:rsidRPr="0001587F" w:rsidRDefault="004B20FB" w:rsidP="005A03CD">
            <w:pPr>
              <w:pStyle w:val="O-TableText"/>
            </w:pPr>
          </w:p>
        </w:tc>
        <w:tc>
          <w:tcPr>
            <w:tcW w:w="1277" w:type="pct"/>
            <w:shd w:val="clear" w:color="auto" w:fill="auto"/>
          </w:tcPr>
          <w:p w14:paraId="71B73EED" w14:textId="77777777" w:rsidR="004B20FB" w:rsidRPr="0001587F" w:rsidRDefault="004B20FB" w:rsidP="005A03CD">
            <w:pPr>
              <w:pStyle w:val="O-TableText"/>
            </w:pPr>
          </w:p>
        </w:tc>
      </w:tr>
      <w:tr w:rsidR="004B20FB" w:rsidRPr="0001587F" w14:paraId="71B73EF3" w14:textId="77777777" w:rsidTr="00B37417">
        <w:tc>
          <w:tcPr>
            <w:tcW w:w="645" w:type="pct"/>
            <w:shd w:val="clear" w:color="auto" w:fill="A6A6A6" w:themeFill="background1" w:themeFillShade="A6"/>
          </w:tcPr>
          <w:p w14:paraId="71B73EEF" w14:textId="77777777" w:rsidR="004B20FB" w:rsidRPr="004E626E" w:rsidRDefault="004B20FB" w:rsidP="002F4CC9">
            <w:pPr>
              <w:pStyle w:val="O-TableHead"/>
            </w:pPr>
            <w:r w:rsidRPr="004E626E">
              <w:t>Date</w:t>
            </w:r>
          </w:p>
        </w:tc>
        <w:tc>
          <w:tcPr>
            <w:tcW w:w="1378" w:type="pct"/>
            <w:shd w:val="clear" w:color="auto" w:fill="auto"/>
          </w:tcPr>
          <w:p w14:paraId="71B73EF0" w14:textId="10247ABE" w:rsidR="004B20FB" w:rsidRPr="00F72DD9" w:rsidRDefault="00C80EF4" w:rsidP="007A1007">
            <w:pPr>
              <w:pStyle w:val="O-TableText"/>
            </w:pPr>
            <w:r>
              <w:t>02/15/</w:t>
            </w:r>
            <w:r w:rsidR="00AB363E">
              <w:t>2018</w:t>
            </w:r>
          </w:p>
        </w:tc>
        <w:tc>
          <w:tcPr>
            <w:tcW w:w="1700" w:type="pct"/>
            <w:shd w:val="clear" w:color="auto" w:fill="auto"/>
          </w:tcPr>
          <w:p w14:paraId="71B73EF1" w14:textId="77777777" w:rsidR="004B20FB" w:rsidRPr="0001587F" w:rsidRDefault="004B20FB" w:rsidP="005A03CD">
            <w:pPr>
              <w:pStyle w:val="O-TableText"/>
            </w:pPr>
          </w:p>
        </w:tc>
        <w:tc>
          <w:tcPr>
            <w:tcW w:w="1277" w:type="pct"/>
            <w:shd w:val="clear" w:color="auto" w:fill="auto"/>
          </w:tcPr>
          <w:p w14:paraId="71B73EF2" w14:textId="77777777" w:rsidR="004B20FB" w:rsidRPr="0001587F" w:rsidRDefault="004B20FB" w:rsidP="005A03CD">
            <w:pPr>
              <w:pStyle w:val="O-TableText"/>
            </w:pPr>
          </w:p>
        </w:tc>
      </w:tr>
    </w:tbl>
    <w:p w14:paraId="71B73EF4" w14:textId="77777777" w:rsidR="00774ACC" w:rsidRPr="0001587F" w:rsidRDefault="00774ACC" w:rsidP="008A43EB">
      <w:pPr>
        <w:spacing w:before="71"/>
        <w:ind w:right="-20"/>
        <w:rPr>
          <w:rFonts w:eastAsia="Arial" w:cs="Arial"/>
          <w:sz w:val="32"/>
          <w:szCs w:val="32"/>
        </w:rPr>
      </w:pPr>
    </w:p>
    <w:p w14:paraId="71B73EF5" w14:textId="77777777" w:rsidR="004B20FB" w:rsidRPr="00B37417" w:rsidRDefault="00774ACC" w:rsidP="00F93538">
      <w:pPr>
        <w:pStyle w:val="O-Subtitle"/>
      </w:pPr>
      <w:r w:rsidRPr="00B37417">
        <w:t>Revision History</w:t>
      </w:r>
    </w:p>
    <w:p w14:paraId="71B73EF6" w14:textId="77777777" w:rsidR="002C1271" w:rsidRDefault="002C1271">
      <w:pPr>
        <w:spacing w:before="9" w:line="220" w:lineRule="exact"/>
      </w:pPr>
    </w:p>
    <w:tbl>
      <w:tblPr>
        <w:tblStyle w:val="Style1"/>
        <w:tblW w:w="4658" w:type="pct"/>
        <w:tblInd w:w="738" w:type="dxa"/>
        <w:tblLayout w:type="fixed"/>
        <w:tblLook w:val="04A0" w:firstRow="1" w:lastRow="0" w:firstColumn="1" w:lastColumn="0" w:noHBand="0" w:noVBand="1"/>
      </w:tblPr>
      <w:tblGrid>
        <w:gridCol w:w="1214"/>
        <w:gridCol w:w="1038"/>
        <w:gridCol w:w="4051"/>
        <w:gridCol w:w="2158"/>
        <w:gridCol w:w="1597"/>
      </w:tblGrid>
      <w:tr w:rsidR="00E97201" w14:paraId="71B73EFC" w14:textId="77777777" w:rsidTr="003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tcW w:w="603" w:type="pct"/>
            <w:shd w:val="clear" w:color="auto" w:fill="A6A6A6" w:themeFill="background1" w:themeFillShade="A6"/>
            <w:vAlign w:val="center"/>
          </w:tcPr>
          <w:p w14:paraId="71B73EF7" w14:textId="77777777" w:rsidR="00E97201" w:rsidRPr="001A1681" w:rsidRDefault="00E97201" w:rsidP="002F4CC9">
            <w:pPr>
              <w:pStyle w:val="O-TableHead"/>
            </w:pPr>
            <w:r w:rsidRPr="001A1681">
              <w:t>Date</w:t>
            </w:r>
          </w:p>
        </w:tc>
        <w:tc>
          <w:tcPr>
            <w:tcW w:w="516" w:type="pct"/>
            <w:shd w:val="clear" w:color="auto" w:fill="A6A6A6" w:themeFill="background1" w:themeFillShade="A6"/>
            <w:vAlign w:val="center"/>
          </w:tcPr>
          <w:p w14:paraId="71B73EF8" w14:textId="77777777" w:rsidR="00E97201" w:rsidRPr="001A1681" w:rsidRDefault="00E97201" w:rsidP="002F4CC9">
            <w:pPr>
              <w:pStyle w:val="O-TableHead"/>
            </w:pPr>
            <w:r w:rsidRPr="001A1681">
              <w:t>Version</w:t>
            </w:r>
          </w:p>
        </w:tc>
        <w:tc>
          <w:tcPr>
            <w:tcW w:w="2014" w:type="pct"/>
            <w:shd w:val="clear" w:color="auto" w:fill="A6A6A6" w:themeFill="background1" w:themeFillShade="A6"/>
            <w:vAlign w:val="center"/>
          </w:tcPr>
          <w:p w14:paraId="71B73EF9" w14:textId="77777777" w:rsidR="00E97201" w:rsidRPr="001A1681" w:rsidRDefault="00E97201" w:rsidP="002F4CC9">
            <w:pPr>
              <w:pStyle w:val="O-TableHead"/>
            </w:pPr>
            <w:r w:rsidRPr="001A1681">
              <w:t>Description</w:t>
            </w:r>
          </w:p>
        </w:tc>
        <w:tc>
          <w:tcPr>
            <w:tcW w:w="1073" w:type="pct"/>
            <w:shd w:val="clear" w:color="auto" w:fill="A6A6A6" w:themeFill="background1" w:themeFillShade="A6"/>
            <w:vAlign w:val="center"/>
          </w:tcPr>
          <w:p w14:paraId="71B73EFA" w14:textId="77777777" w:rsidR="00E97201" w:rsidRPr="001A1681" w:rsidRDefault="00E97201" w:rsidP="002F4CC9">
            <w:pPr>
              <w:pStyle w:val="O-TableHead"/>
            </w:pPr>
            <w:r w:rsidRPr="001A1681">
              <w:t>Author</w:t>
            </w:r>
          </w:p>
        </w:tc>
        <w:tc>
          <w:tcPr>
            <w:tcW w:w="794" w:type="pct"/>
            <w:shd w:val="clear" w:color="auto" w:fill="A6A6A6" w:themeFill="background1" w:themeFillShade="A6"/>
          </w:tcPr>
          <w:p w14:paraId="71B73EFB" w14:textId="77777777" w:rsidR="00E97201" w:rsidRPr="001A1681" w:rsidRDefault="00E97201" w:rsidP="002F4CC9">
            <w:pPr>
              <w:pStyle w:val="O-TableHead"/>
            </w:pPr>
            <w:r>
              <w:t>Reviewer</w:t>
            </w:r>
          </w:p>
        </w:tc>
      </w:tr>
      <w:tr w:rsidR="004E0E50" w14:paraId="71B73F02" w14:textId="77777777" w:rsidTr="003C3E00">
        <w:tc>
          <w:tcPr>
            <w:tcW w:w="603" w:type="pct"/>
          </w:tcPr>
          <w:p w14:paraId="71B73EFD" w14:textId="48D5FD43" w:rsidR="004E0E50" w:rsidRPr="00113B7D" w:rsidRDefault="00C80EF4" w:rsidP="007A1007">
            <w:pPr>
              <w:pStyle w:val="O-TableText"/>
            </w:pPr>
            <w:r>
              <w:t>02/15/2018</w:t>
            </w:r>
          </w:p>
        </w:tc>
        <w:tc>
          <w:tcPr>
            <w:tcW w:w="516" w:type="pct"/>
          </w:tcPr>
          <w:p w14:paraId="71B73EFE" w14:textId="1660B44C" w:rsidR="004E0E50" w:rsidRPr="00113B7D" w:rsidRDefault="00C725EC" w:rsidP="005A03CD">
            <w:pPr>
              <w:pStyle w:val="O-TableText"/>
            </w:pPr>
            <w:r w:rsidRPr="00113B7D">
              <w:t>0.1</w:t>
            </w:r>
          </w:p>
        </w:tc>
        <w:tc>
          <w:tcPr>
            <w:tcW w:w="2014" w:type="pct"/>
          </w:tcPr>
          <w:p w14:paraId="71B73EFF" w14:textId="041528A3" w:rsidR="004E0E50" w:rsidRPr="00113B7D" w:rsidRDefault="003C08EA" w:rsidP="005A03CD">
            <w:pPr>
              <w:pStyle w:val="O-TableText"/>
            </w:pPr>
            <w:r w:rsidRPr="00113B7D">
              <w:t>Initial Version Created</w:t>
            </w:r>
          </w:p>
        </w:tc>
        <w:tc>
          <w:tcPr>
            <w:tcW w:w="1073" w:type="pct"/>
            <w:vAlign w:val="center"/>
          </w:tcPr>
          <w:p w14:paraId="71B73F00" w14:textId="387AEA0A" w:rsidR="004E0E50" w:rsidRPr="00113B7D" w:rsidRDefault="00AB363E" w:rsidP="005A03CD">
            <w:pPr>
              <w:pStyle w:val="O-TableText"/>
            </w:pPr>
            <w:r>
              <w:t>Parag Saini</w:t>
            </w:r>
          </w:p>
        </w:tc>
        <w:tc>
          <w:tcPr>
            <w:tcW w:w="794" w:type="pct"/>
            <w:vAlign w:val="center"/>
          </w:tcPr>
          <w:p w14:paraId="71B73F01" w14:textId="265F3B6F" w:rsidR="004E0E50" w:rsidRPr="00113B7D" w:rsidRDefault="00AB363E" w:rsidP="005A03CD">
            <w:pPr>
              <w:pStyle w:val="O-TableText"/>
            </w:pPr>
            <w:r w:rsidRPr="00F72DD9">
              <w:t>Himanshu S Srivastava</w:t>
            </w:r>
          </w:p>
        </w:tc>
      </w:tr>
      <w:tr w:rsidR="004E0E50" w14:paraId="71B73F14" w14:textId="77777777" w:rsidTr="003C3E00">
        <w:tc>
          <w:tcPr>
            <w:tcW w:w="603" w:type="pct"/>
          </w:tcPr>
          <w:p w14:paraId="71B73F0F" w14:textId="77777777" w:rsidR="004E0E50" w:rsidRPr="000D6E21" w:rsidRDefault="004E0E50" w:rsidP="005A03CD">
            <w:pPr>
              <w:pStyle w:val="O-TableText"/>
            </w:pPr>
          </w:p>
        </w:tc>
        <w:tc>
          <w:tcPr>
            <w:tcW w:w="516" w:type="pct"/>
          </w:tcPr>
          <w:p w14:paraId="71B73F10" w14:textId="77777777" w:rsidR="004E0E50" w:rsidRPr="000D6E21" w:rsidRDefault="004E0E50" w:rsidP="005A03CD">
            <w:pPr>
              <w:pStyle w:val="O-TableText"/>
            </w:pPr>
          </w:p>
        </w:tc>
        <w:tc>
          <w:tcPr>
            <w:tcW w:w="2014" w:type="pct"/>
          </w:tcPr>
          <w:p w14:paraId="71B73F11" w14:textId="77777777" w:rsidR="004E0E50" w:rsidRPr="000D6E21" w:rsidRDefault="004E0E50" w:rsidP="005A03CD">
            <w:pPr>
              <w:pStyle w:val="O-TableText"/>
            </w:pPr>
          </w:p>
        </w:tc>
        <w:tc>
          <w:tcPr>
            <w:tcW w:w="1073" w:type="pct"/>
          </w:tcPr>
          <w:p w14:paraId="71B73F12" w14:textId="77777777" w:rsidR="004E0E50" w:rsidRPr="000D6E21" w:rsidRDefault="004E0E50" w:rsidP="005A03CD">
            <w:pPr>
              <w:pStyle w:val="O-TableText"/>
            </w:pPr>
          </w:p>
        </w:tc>
        <w:tc>
          <w:tcPr>
            <w:tcW w:w="794" w:type="pct"/>
          </w:tcPr>
          <w:p w14:paraId="71B73F13" w14:textId="77777777" w:rsidR="004E0E50" w:rsidRPr="000D6E21" w:rsidRDefault="004E0E50" w:rsidP="005A03CD">
            <w:pPr>
              <w:pStyle w:val="O-TableText"/>
            </w:pPr>
          </w:p>
        </w:tc>
      </w:tr>
    </w:tbl>
    <w:p w14:paraId="71B73F15" w14:textId="77777777" w:rsidR="002C1271" w:rsidRDefault="002C1271"/>
    <w:p w14:paraId="71B73F16" w14:textId="77777777" w:rsidR="00C7562B" w:rsidRDefault="00C7562B"/>
    <w:p w14:paraId="71B73F17" w14:textId="77777777" w:rsidR="00C7562B" w:rsidRDefault="00C7562B"/>
    <w:p w14:paraId="71B73F18" w14:textId="77777777" w:rsidR="00C7562B" w:rsidRDefault="00C7562B"/>
    <w:p w14:paraId="71B73F1A" w14:textId="77777777" w:rsidR="00880783" w:rsidRPr="00A928F7" w:rsidRDefault="00880783">
      <w:pPr>
        <w:rPr>
          <w:b/>
          <w:sz w:val="24"/>
          <w:szCs w:val="24"/>
        </w:rPr>
      </w:pPr>
    </w:p>
    <w:p w14:paraId="71B73F1B" w14:textId="77777777" w:rsidR="00880783" w:rsidRPr="00C7562B" w:rsidRDefault="00880783">
      <w:pPr>
        <w:rPr>
          <w:b/>
        </w:rPr>
        <w:sectPr w:rsidR="00880783" w:rsidRPr="00C7562B" w:rsidSect="006139E0">
          <w:headerReference w:type="default" r:id="rId14"/>
          <w:footerReference w:type="default" r:id="rId15"/>
          <w:type w:val="continuous"/>
          <w:pgSz w:w="12240" w:h="15840"/>
          <w:pgMar w:top="1680" w:right="700" w:bottom="1360" w:left="960" w:header="720" w:footer="1168" w:gutter="0"/>
          <w:pgNumType w:start="1"/>
          <w:cols w:space="720"/>
          <w:docGrid w:linePitch="299"/>
        </w:sectPr>
      </w:pPr>
    </w:p>
    <w:p w14:paraId="71B73F1C" w14:textId="77777777" w:rsidR="002C1271" w:rsidRDefault="002C1271">
      <w:pPr>
        <w:spacing w:before="2" w:line="150" w:lineRule="exact"/>
        <w:rPr>
          <w:sz w:val="15"/>
          <w:szCs w:val="15"/>
        </w:rPr>
      </w:pPr>
    </w:p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</w:rPr>
        <w:id w:val="-1074350487"/>
        <w:docPartObj>
          <w:docPartGallery w:val="Table of Contents"/>
          <w:docPartUnique/>
        </w:docPartObj>
      </w:sdtPr>
      <w:sdtEndPr>
        <w:rPr>
          <w:rFonts w:ascii="Arial" w:hAnsi="Arial" w:cs="Arial"/>
          <w:bCs w:val="0"/>
          <w:noProof/>
          <w:sz w:val="18"/>
          <w:szCs w:val="18"/>
        </w:rPr>
      </w:sdtEndPr>
      <w:sdtContent>
        <w:p w14:paraId="71B73F1D" w14:textId="77777777" w:rsidR="00D3119A" w:rsidRPr="004C5468" w:rsidRDefault="00D3119A" w:rsidP="00F93538">
          <w:pPr>
            <w:pStyle w:val="O-Subtitle"/>
          </w:pPr>
          <w:r w:rsidRPr="004C5468">
            <w:t>Contents</w:t>
          </w:r>
        </w:p>
        <w:p w14:paraId="45A1344E" w14:textId="77777777" w:rsidR="000454E1" w:rsidRDefault="006173E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rFonts w:cs="Arial"/>
              <w:szCs w:val="18"/>
            </w:rPr>
            <w:fldChar w:fldCharType="begin"/>
          </w:r>
          <w:r>
            <w:rPr>
              <w:rFonts w:cs="Arial"/>
              <w:szCs w:val="18"/>
            </w:rPr>
            <w:instrText xml:space="preserve"> TOC \o "1-1" \h \z \t "Heading 2,2" </w:instrText>
          </w:r>
          <w:r>
            <w:rPr>
              <w:rFonts w:cs="Arial"/>
              <w:szCs w:val="18"/>
            </w:rPr>
            <w:fldChar w:fldCharType="separate"/>
          </w:r>
          <w:hyperlink w:anchor="_Toc488948123" w:history="1">
            <w:r w:rsidR="000454E1" w:rsidRPr="00341272">
              <w:rPr>
                <w:rStyle w:val="Hyperlink"/>
                <w:noProof/>
              </w:rPr>
              <w:t>1.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Overview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_Toc488948123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3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54606A34" w14:textId="77777777" w:rsidR="000454E1" w:rsidRDefault="0047247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24" w:history="1">
            <w:r w:rsidR="000454E1" w:rsidRPr="00341272">
              <w:rPr>
                <w:rStyle w:val="Hyperlink"/>
                <w:noProof/>
              </w:rPr>
              <w:t>1.1.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Purpose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_Toc488948124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3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11D72CE0" w14:textId="77777777" w:rsidR="000454E1" w:rsidRDefault="0047247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25" w:history="1">
            <w:r w:rsidR="000454E1" w:rsidRPr="00341272">
              <w:rPr>
                <w:rStyle w:val="Hyperlink"/>
                <w:noProof/>
              </w:rPr>
              <w:t>1.2.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Functional Description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_Toc488948125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3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06E15B01" w14:textId="77777777" w:rsidR="000454E1" w:rsidRDefault="0047247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26" w:history="1">
            <w:r w:rsidR="000454E1" w:rsidRPr="00341272">
              <w:rPr>
                <w:rStyle w:val="Hyperlink"/>
                <w:noProof/>
              </w:rPr>
              <w:t>1.3.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Key Considerations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_Toc488948126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3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0E6CEFBC" w14:textId="77777777" w:rsidR="000454E1" w:rsidRDefault="0047247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27" w:history="1">
            <w:r w:rsidR="000454E1" w:rsidRPr="00341272">
              <w:rPr>
                <w:rStyle w:val="Hyperlink"/>
                <w:noProof/>
              </w:rPr>
              <w:t>1.4.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Related Documents References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_Toc488948127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3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0435C5E2" w14:textId="77777777" w:rsidR="000454E1" w:rsidRDefault="0047247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28" w:history="1">
            <w:r w:rsidR="000454E1" w:rsidRPr="00341272">
              <w:rPr>
                <w:rStyle w:val="Hyperlink"/>
                <w:noProof/>
              </w:rPr>
              <w:t>1.5.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Acronyms and Terms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_Toc488948128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4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1DF526A0" w14:textId="77777777" w:rsidR="000454E1" w:rsidRDefault="0047247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88948129" w:history="1">
            <w:r w:rsidR="000454E1" w:rsidRPr="00341272">
              <w:rPr>
                <w:rStyle w:val="Hyperlink"/>
                <w:noProof/>
              </w:rPr>
              <w:t>2.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Technical Description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_Toc488948129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5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60D79274" w14:textId="77777777" w:rsidR="000454E1" w:rsidRDefault="0047247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30" w:history="1">
            <w:r w:rsidR="000454E1" w:rsidRPr="00341272">
              <w:rPr>
                <w:rStyle w:val="Hyperlink"/>
                <w:noProof/>
              </w:rPr>
              <w:t>2.1.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Technical Flow Diagram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_Toc488948130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5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110F7371" w14:textId="77777777" w:rsidR="000454E1" w:rsidRDefault="0047247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32" w:history="1">
            <w:r w:rsidR="000454E1" w:rsidRPr="00341272">
              <w:rPr>
                <w:rStyle w:val="Hyperlink"/>
                <w:noProof/>
              </w:rPr>
              <w:t>2.2.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Techical Flow Details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_Toc488948132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5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18CC8374" w14:textId="77777777" w:rsidR="000454E1" w:rsidRDefault="0047247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33" w:history="1">
            <w:r w:rsidR="000454E1" w:rsidRPr="00341272">
              <w:rPr>
                <w:rStyle w:val="Hyperlink"/>
                <w:noProof/>
              </w:rPr>
              <w:t>2.3.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Error Processing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_Toc488948133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5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78DBC4F7" w14:textId="77777777" w:rsidR="000454E1" w:rsidRDefault="0047247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34" w:history="1">
            <w:r w:rsidR="000454E1" w:rsidRPr="00341272">
              <w:rPr>
                <w:rStyle w:val="Hyperlink"/>
                <w:noProof/>
              </w:rPr>
              <w:t>2.4.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Architectural Mechanism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_Toc488948134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7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2220310B" w14:textId="77777777" w:rsidR="000454E1" w:rsidRDefault="0047247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35" w:history="1">
            <w:r w:rsidR="000454E1" w:rsidRPr="00341272">
              <w:rPr>
                <w:rStyle w:val="Hyperlink"/>
                <w:noProof/>
              </w:rPr>
              <w:t>2.5.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Application Interfaces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_Toc488948135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7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48062978" w14:textId="77777777" w:rsidR="000454E1" w:rsidRDefault="0047247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88948136" w:history="1">
            <w:r w:rsidR="000454E1" w:rsidRPr="00341272">
              <w:rPr>
                <w:rStyle w:val="Hyperlink"/>
                <w:noProof/>
              </w:rPr>
              <w:t>2.6.</w:t>
            </w:r>
            <w:r w:rsidR="000454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54E1" w:rsidRPr="00341272">
              <w:rPr>
                <w:rStyle w:val="Hyperlink"/>
                <w:noProof/>
              </w:rPr>
              <w:t>Security</w:t>
            </w:r>
            <w:r w:rsidR="000454E1">
              <w:rPr>
                <w:noProof/>
                <w:webHidden/>
              </w:rPr>
              <w:tab/>
            </w:r>
            <w:r w:rsidR="000454E1">
              <w:rPr>
                <w:noProof/>
                <w:webHidden/>
              </w:rPr>
              <w:fldChar w:fldCharType="begin"/>
            </w:r>
            <w:r w:rsidR="000454E1">
              <w:rPr>
                <w:noProof/>
                <w:webHidden/>
              </w:rPr>
              <w:instrText xml:space="preserve"> PAGEREF _Toc488948136 \h </w:instrText>
            </w:r>
            <w:r w:rsidR="000454E1">
              <w:rPr>
                <w:noProof/>
                <w:webHidden/>
              </w:rPr>
            </w:r>
            <w:r w:rsidR="000454E1">
              <w:rPr>
                <w:noProof/>
                <w:webHidden/>
              </w:rPr>
              <w:fldChar w:fldCharType="separate"/>
            </w:r>
            <w:r w:rsidR="000454E1">
              <w:rPr>
                <w:noProof/>
                <w:webHidden/>
              </w:rPr>
              <w:t>7</w:t>
            </w:r>
            <w:r w:rsidR="000454E1">
              <w:rPr>
                <w:noProof/>
                <w:webHidden/>
              </w:rPr>
              <w:fldChar w:fldCharType="end"/>
            </w:r>
          </w:hyperlink>
        </w:p>
        <w:p w14:paraId="71B73F2E" w14:textId="77777777" w:rsidR="00D3119A" w:rsidRPr="00C01F98" w:rsidRDefault="006173E0" w:rsidP="004C5468">
          <w:pPr>
            <w:spacing w:before="120" w:line="300" w:lineRule="exact"/>
            <w:rPr>
              <w:rFonts w:cs="Arial"/>
              <w:szCs w:val="18"/>
            </w:rPr>
          </w:pPr>
          <w:r>
            <w:rPr>
              <w:rFonts w:cs="Arial"/>
              <w:szCs w:val="18"/>
            </w:rPr>
            <w:fldChar w:fldCharType="end"/>
          </w:r>
        </w:p>
      </w:sdtContent>
    </w:sdt>
    <w:p w14:paraId="71B73F30" w14:textId="77777777" w:rsidR="00B63891" w:rsidRDefault="00B63891" w:rsidP="00C7562B">
      <w:pPr>
        <w:spacing w:line="300" w:lineRule="exact"/>
        <w:rPr>
          <w:rFonts w:cs="Arial"/>
          <w:b/>
          <w:szCs w:val="18"/>
        </w:rPr>
      </w:pPr>
    </w:p>
    <w:p w14:paraId="71B73F31" w14:textId="77777777" w:rsidR="00B63891" w:rsidRPr="00C7562B" w:rsidRDefault="00B63891" w:rsidP="00C7562B">
      <w:pPr>
        <w:spacing w:line="300" w:lineRule="exact"/>
        <w:rPr>
          <w:rFonts w:cs="Arial"/>
          <w:b/>
          <w:szCs w:val="18"/>
        </w:rPr>
        <w:sectPr w:rsidR="00B63891" w:rsidRPr="00C7562B">
          <w:footerReference w:type="default" r:id="rId16"/>
          <w:pgSz w:w="12240" w:h="15840"/>
          <w:pgMar w:top="1680" w:right="400" w:bottom="1360" w:left="960" w:header="720" w:footer="1168" w:gutter="0"/>
          <w:cols w:space="720"/>
        </w:sectPr>
      </w:pPr>
    </w:p>
    <w:p w14:paraId="71B73F32" w14:textId="77777777" w:rsidR="002C1271" w:rsidRPr="006A6534" w:rsidRDefault="000B20F8" w:rsidP="006A6534">
      <w:pPr>
        <w:pStyle w:val="Heading1"/>
      </w:pPr>
      <w:bookmarkStart w:id="1" w:name="_Toc488948123"/>
      <w:r w:rsidRPr="006A6534">
        <w:lastRenderedPageBreak/>
        <w:t>Overview</w:t>
      </w:r>
      <w:bookmarkEnd w:id="1"/>
    </w:p>
    <w:p w14:paraId="71B73F34" w14:textId="4EEAAED5" w:rsidR="000B20F8" w:rsidRPr="008F1EAE" w:rsidRDefault="004C35D8" w:rsidP="008F1EAE">
      <w:pPr>
        <w:pStyle w:val="Heading2"/>
      </w:pPr>
      <w:bookmarkStart w:id="2" w:name="_Toc488948124"/>
      <w:r w:rsidRPr="006A6534">
        <w:t>Purpose</w:t>
      </w:r>
      <w:bookmarkEnd w:id="2"/>
    </w:p>
    <w:p w14:paraId="71B73F35" w14:textId="32D43750" w:rsidR="000B20F8" w:rsidRDefault="0080326E" w:rsidP="00C80EF4">
      <w:pPr>
        <w:pStyle w:val="O-BodyText2"/>
      </w:pPr>
      <w:r w:rsidRPr="004259E0">
        <w:rPr>
          <w:i/>
        </w:rPr>
        <w:t>This document details out the technical implementat</w:t>
      </w:r>
      <w:r w:rsidR="00F72DD9">
        <w:rPr>
          <w:i/>
        </w:rPr>
        <w:t xml:space="preserve">ion </w:t>
      </w:r>
      <w:r>
        <w:rPr>
          <w:i/>
        </w:rPr>
        <w:t xml:space="preserve">of </w:t>
      </w:r>
      <w:proofErr w:type="spellStart"/>
      <w:r w:rsidR="00C80EF4" w:rsidRPr="00C80EF4">
        <w:rPr>
          <w:i/>
        </w:rPr>
        <w:t>Claims_MultiPlan_Outbound_Router</w:t>
      </w:r>
      <w:proofErr w:type="spellEnd"/>
      <w:r w:rsidR="00C80EF4">
        <w:rPr>
          <w:i/>
        </w:rPr>
        <w:t xml:space="preserve"> </w:t>
      </w:r>
      <w:r w:rsidR="00F72DD9">
        <w:rPr>
          <w:i/>
        </w:rPr>
        <w:t xml:space="preserve">used </w:t>
      </w:r>
      <w:r w:rsidR="00AB363E">
        <w:rPr>
          <w:i/>
        </w:rPr>
        <w:t>to</w:t>
      </w:r>
      <w:r w:rsidR="00C80EF4">
        <w:rPr>
          <w:i/>
        </w:rPr>
        <w:t xml:space="preserve"> move files from NAS location to given SFTP location</w:t>
      </w:r>
      <w:r w:rsidR="004B4BBF">
        <w:rPr>
          <w:i/>
        </w:rPr>
        <w:t>.</w:t>
      </w:r>
      <w:r w:rsidR="000B20F8">
        <w:t xml:space="preserve"> </w:t>
      </w:r>
    </w:p>
    <w:p w14:paraId="125AC3AB" w14:textId="57AFB0E9" w:rsidR="00C80EF4" w:rsidRDefault="009C27E2" w:rsidP="00C80EF4">
      <w:pPr>
        <w:pStyle w:val="Heading2"/>
      </w:pPr>
      <w:bookmarkStart w:id="3" w:name="_Toc488948125"/>
      <w:r>
        <w:t>Functional Description</w:t>
      </w:r>
      <w:bookmarkEnd w:id="3"/>
    </w:p>
    <w:p w14:paraId="0A22BA8E" w14:textId="314B1427" w:rsidR="00C80EF4" w:rsidRPr="00C80EF4" w:rsidRDefault="00C80EF4" w:rsidP="003B4976">
      <w:pPr>
        <w:pStyle w:val="BodyText"/>
        <w:ind w:left="1440" w:hanging="90"/>
      </w:pPr>
      <w:r>
        <w:t>This service listens to a particular NAS folder (where the Facets will drop the file</w:t>
      </w:r>
      <w:r w:rsidR="003B4976">
        <w:t xml:space="preserve"> - </w:t>
      </w:r>
      <w:r w:rsidR="003B4976" w:rsidRPr="00C80EF4">
        <w:rPr>
          <w:b/>
        </w:rPr>
        <w:t>/uhof_facets_app/prd01/uhone/data/from_facets/MultiPlan/</w:t>
      </w:r>
      <w:proofErr w:type="gramStart"/>
      <w:r w:rsidR="003B4976" w:rsidRPr="00C80EF4">
        <w:rPr>
          <w:b/>
        </w:rPr>
        <w:t>837/To_Router/</w:t>
      </w:r>
      <w:proofErr w:type="gramEnd"/>
      <w:r>
        <w:t>)</w:t>
      </w:r>
      <w:r w:rsidRPr="00C80EF4">
        <w:t>.</w:t>
      </w:r>
      <w:r>
        <w:t xml:space="preserve"> Once the file arrives at that NAS location the service will move it to the required GlobalScape location (SFTP location- </w:t>
      </w:r>
      <w:r w:rsidRPr="00C80EF4">
        <w:rPr>
          <w:b/>
        </w:rPr>
        <w:t>/Inbound/Multiplan</w:t>
      </w:r>
      <w:r>
        <w:t xml:space="preserve">) and the file will be archived with a date time stamp added to its name with .backup </w:t>
      </w:r>
      <w:proofErr w:type="spellStart"/>
      <w:r>
        <w:t>extension.The</w:t>
      </w:r>
      <w:proofErr w:type="spellEnd"/>
      <w:r>
        <w:t xml:space="preserve"> archived file will be stored at a NAS location (</w:t>
      </w:r>
      <w:r w:rsidRPr="003B4976">
        <w:rPr>
          <w:b/>
        </w:rPr>
        <w:t>/uhof_facets_app/prd01/uhone/archive/data/from_facets/90Days/MultiPlan/837/To_Router/</w:t>
      </w:r>
      <w:r>
        <w:t>)</w:t>
      </w:r>
      <w:r w:rsidR="003B4976">
        <w:t>.</w:t>
      </w:r>
    </w:p>
    <w:p w14:paraId="07B6322D" w14:textId="77777777" w:rsidR="007A1007" w:rsidRPr="00F92F27" w:rsidRDefault="007A1007" w:rsidP="007A1007">
      <w:pPr>
        <w:rPr>
          <w:b/>
          <w:color w:val="1F497D"/>
        </w:rPr>
      </w:pPr>
      <w:bookmarkStart w:id="4" w:name="_Toc421089650"/>
    </w:p>
    <w:p w14:paraId="0D69BFCE" w14:textId="29605FD1" w:rsidR="007A1007" w:rsidRPr="00F92F27" w:rsidRDefault="003B4976" w:rsidP="003B4976">
      <w:pPr>
        <w:jc w:val="center"/>
        <w:rPr>
          <w:b/>
        </w:rPr>
      </w:pPr>
      <w:r w:rsidRPr="00F92F27">
        <w:rPr>
          <w:b/>
        </w:rPr>
        <w:t>Sample input file placed at NAS</w:t>
      </w:r>
    </w:p>
    <w:p w14:paraId="7148961C" w14:textId="77777777" w:rsidR="003B4976" w:rsidRDefault="003B4976" w:rsidP="003B4976">
      <w:pPr>
        <w:jc w:val="center"/>
      </w:pPr>
      <w:r>
        <w:object w:dxaOrig="1201" w:dyaOrig="810" w14:anchorId="08B3B1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40.5pt" o:ole="">
            <v:imagedata r:id="rId17" o:title=""/>
          </v:shape>
          <o:OLEObject Type="Embed" ProgID="Package" ShapeID="_x0000_i1025" DrawAspect="Content" ObjectID="_1585651269" r:id="rId18"/>
        </w:object>
      </w:r>
    </w:p>
    <w:p w14:paraId="17B14F61" w14:textId="77777777" w:rsidR="00F92F27" w:rsidRDefault="00F92F27" w:rsidP="003B4976">
      <w:pPr>
        <w:jc w:val="center"/>
      </w:pPr>
    </w:p>
    <w:p w14:paraId="083EF364" w14:textId="77777777" w:rsidR="00F92F27" w:rsidRDefault="00F92F27" w:rsidP="003B4976">
      <w:pPr>
        <w:jc w:val="center"/>
      </w:pPr>
    </w:p>
    <w:p w14:paraId="4E3C2333" w14:textId="741F3C42" w:rsidR="00F92F27" w:rsidRDefault="00F92F27" w:rsidP="003B4976">
      <w:pPr>
        <w:jc w:val="center"/>
        <w:rPr>
          <w:b/>
        </w:rPr>
      </w:pPr>
      <w:r w:rsidRPr="00F92F27">
        <w:rPr>
          <w:b/>
        </w:rPr>
        <w:t>Sample archived file at NAS</w:t>
      </w:r>
    </w:p>
    <w:p w14:paraId="6D579CEB" w14:textId="77777777" w:rsidR="00F92F27" w:rsidRPr="00F92F27" w:rsidRDefault="00F92F27" w:rsidP="003B4976">
      <w:pPr>
        <w:jc w:val="center"/>
        <w:rPr>
          <w:b/>
        </w:rPr>
      </w:pPr>
      <w:r>
        <w:rPr>
          <w:b/>
        </w:rPr>
        <w:object w:dxaOrig="3645" w:dyaOrig="810" w14:anchorId="552BE7C5">
          <v:shape id="_x0000_i1026" type="#_x0000_t75" style="width:182.25pt;height:40.5pt" o:ole="">
            <v:imagedata r:id="rId19" o:title=""/>
          </v:shape>
          <o:OLEObject Type="Embed" ProgID="Package" ShapeID="_x0000_i1026" DrawAspect="Content" ObjectID="_1585651270" r:id="rId20"/>
        </w:object>
      </w:r>
    </w:p>
    <w:p w14:paraId="3AC512FA" w14:textId="36FD33C1" w:rsidR="003B4976" w:rsidRDefault="003B4976" w:rsidP="007A1007">
      <w:r>
        <w:t xml:space="preserve">                              </w:t>
      </w:r>
    </w:p>
    <w:p w14:paraId="2CEFECEC" w14:textId="55CAD5E8" w:rsidR="007A1007" w:rsidRPr="00A62988" w:rsidRDefault="003B4976" w:rsidP="007A1007">
      <w:r>
        <w:t xml:space="preserve">                      </w:t>
      </w:r>
    </w:p>
    <w:p w14:paraId="71B73F38" w14:textId="7CB60449" w:rsidR="009C27E2" w:rsidRDefault="009C27E2" w:rsidP="007A1007">
      <w:pPr>
        <w:pStyle w:val="Heading2"/>
      </w:pPr>
      <w:r>
        <w:t>Related Application Requirements</w:t>
      </w:r>
      <w:bookmarkEnd w:id="4"/>
    </w:p>
    <w:p w14:paraId="71B73F39" w14:textId="2B2C4458" w:rsidR="009C27E2" w:rsidRPr="005D37DF" w:rsidRDefault="009A62A1" w:rsidP="009C27E2">
      <w:pPr>
        <w:pStyle w:val="O-BodyText2"/>
        <w:rPr>
          <w:i/>
          <w:color w:val="1F497D" w:themeColor="text2"/>
        </w:rPr>
      </w:pPr>
      <w:r>
        <w:rPr>
          <w:i/>
          <w:color w:val="1F497D" w:themeColor="text2"/>
        </w:rPr>
        <w:t>NA</w:t>
      </w:r>
    </w:p>
    <w:tbl>
      <w:tblPr>
        <w:tblStyle w:val="Style1"/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8298"/>
      </w:tblGrid>
      <w:tr w:rsidR="00A056F6" w14:paraId="71B73F3C" w14:textId="77777777" w:rsidTr="0057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FBFBF" w:themeFill="background1" w:themeFillShade="BF"/>
          </w:tcPr>
          <w:p w14:paraId="71B73F3A" w14:textId="77777777" w:rsidR="00A056F6" w:rsidRPr="005739B6" w:rsidRDefault="00A056F6" w:rsidP="005739B6">
            <w:pPr>
              <w:pStyle w:val="O-TableHead"/>
              <w:rPr>
                <w:color w:val="auto"/>
              </w:rPr>
            </w:pPr>
            <w:r w:rsidRPr="005739B6">
              <w:rPr>
                <w:color w:val="auto"/>
              </w:rPr>
              <w:t>#</w:t>
            </w:r>
          </w:p>
        </w:tc>
        <w:tc>
          <w:tcPr>
            <w:tcW w:w="82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FBFBF" w:themeFill="background1" w:themeFillShade="BF"/>
          </w:tcPr>
          <w:p w14:paraId="71B73F3B" w14:textId="77777777" w:rsidR="00A056F6" w:rsidRPr="005739B6" w:rsidRDefault="00A056F6" w:rsidP="005739B6">
            <w:pPr>
              <w:pStyle w:val="O-TableHead"/>
              <w:rPr>
                <w:color w:val="auto"/>
              </w:rPr>
            </w:pPr>
            <w:r w:rsidRPr="005739B6">
              <w:rPr>
                <w:color w:val="auto"/>
              </w:rPr>
              <w:t>Other Programs / Modules / Interfaces that will help to meet this requirement</w:t>
            </w:r>
          </w:p>
        </w:tc>
      </w:tr>
      <w:tr w:rsidR="00983E8D" w14:paraId="645DE903" w14:textId="77777777" w:rsidTr="005739B6">
        <w:tc>
          <w:tcPr>
            <w:tcW w:w="918" w:type="dxa"/>
          </w:tcPr>
          <w:p w14:paraId="6E95B533" w14:textId="06529ABC" w:rsidR="00983E8D" w:rsidRDefault="00983E8D" w:rsidP="005739B6">
            <w:pPr>
              <w:pStyle w:val="O-TableText"/>
            </w:pPr>
          </w:p>
        </w:tc>
        <w:tc>
          <w:tcPr>
            <w:tcW w:w="8298" w:type="dxa"/>
          </w:tcPr>
          <w:p w14:paraId="00555300" w14:textId="2A06D179" w:rsidR="00983E8D" w:rsidRPr="005739B6" w:rsidRDefault="003B4976" w:rsidP="005739B6">
            <w:pPr>
              <w:pStyle w:val="O-TableText"/>
            </w:pPr>
            <w:r>
              <w:t>NA</w:t>
            </w:r>
          </w:p>
        </w:tc>
      </w:tr>
    </w:tbl>
    <w:p w14:paraId="42B1C4D2" w14:textId="15D6B5DD" w:rsidR="00455E7D" w:rsidRPr="00455E7D" w:rsidRDefault="00990A62" w:rsidP="00455E7D">
      <w:pPr>
        <w:pStyle w:val="Heading2"/>
      </w:pPr>
      <w:bookmarkStart w:id="5" w:name="_Toc421089651"/>
      <w:bookmarkStart w:id="6" w:name="_Toc488948126"/>
      <w:r>
        <w:t>Key Considerations</w:t>
      </w:r>
      <w:bookmarkEnd w:id="5"/>
      <w:bookmarkEnd w:id="6"/>
    </w:p>
    <w:p w14:paraId="202ECA13" w14:textId="2A4DF51F" w:rsidR="00455E7D" w:rsidRPr="005D37DF" w:rsidRDefault="008F1EAE" w:rsidP="00455E7D">
      <w:pPr>
        <w:pStyle w:val="O-BodyText2"/>
        <w:rPr>
          <w:i/>
          <w:color w:val="1F497D" w:themeColor="text2"/>
        </w:rPr>
      </w:pPr>
      <w:r>
        <w:rPr>
          <w:i/>
          <w:color w:val="1F497D" w:themeColor="text2"/>
        </w:rPr>
        <w:t>NA</w:t>
      </w:r>
    </w:p>
    <w:tbl>
      <w:tblPr>
        <w:tblStyle w:val="Style1"/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2"/>
        <w:gridCol w:w="3072"/>
        <w:gridCol w:w="3072"/>
      </w:tblGrid>
      <w:tr w:rsidR="00455E7D" w14:paraId="1C6772D5" w14:textId="77777777" w:rsidTr="00003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FBFBF" w:themeFill="background1" w:themeFillShade="BF"/>
          </w:tcPr>
          <w:p w14:paraId="3E0AFCEA" w14:textId="77777777" w:rsidR="00455E7D" w:rsidRPr="005739B6" w:rsidRDefault="00455E7D" w:rsidP="00003220">
            <w:pPr>
              <w:pStyle w:val="O-TableHead"/>
              <w:rPr>
                <w:color w:val="auto"/>
              </w:rPr>
            </w:pPr>
            <w:r w:rsidRPr="005739B6">
              <w:rPr>
                <w:color w:val="auto"/>
              </w:rPr>
              <w:t xml:space="preserve">Impact (New, Enhancement) </w:t>
            </w:r>
          </w:p>
        </w:tc>
        <w:tc>
          <w:tcPr>
            <w:tcW w:w="3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FBFBF" w:themeFill="background1" w:themeFillShade="BF"/>
          </w:tcPr>
          <w:p w14:paraId="469577D2" w14:textId="77777777" w:rsidR="00455E7D" w:rsidRPr="005739B6" w:rsidRDefault="00455E7D" w:rsidP="00003220">
            <w:pPr>
              <w:pStyle w:val="O-TableHead"/>
              <w:rPr>
                <w:color w:val="auto"/>
              </w:rPr>
            </w:pPr>
            <w:r w:rsidRPr="005739B6">
              <w:rPr>
                <w:color w:val="auto"/>
              </w:rPr>
              <w:t>Object/Module/Program/File Type</w:t>
            </w:r>
          </w:p>
        </w:tc>
        <w:tc>
          <w:tcPr>
            <w:tcW w:w="3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FBFBF" w:themeFill="background1" w:themeFillShade="BF"/>
          </w:tcPr>
          <w:p w14:paraId="6F2292D2" w14:textId="77777777" w:rsidR="00455E7D" w:rsidRPr="005739B6" w:rsidRDefault="00455E7D" w:rsidP="00003220">
            <w:pPr>
              <w:pStyle w:val="O-TableHead"/>
              <w:rPr>
                <w:color w:val="auto"/>
              </w:rPr>
            </w:pPr>
            <w:r w:rsidRPr="005739B6">
              <w:rPr>
                <w:color w:val="auto"/>
              </w:rPr>
              <w:t>Object/Module/Program/File Name</w:t>
            </w:r>
          </w:p>
        </w:tc>
      </w:tr>
      <w:tr w:rsidR="00455E7D" w14:paraId="725F55D9" w14:textId="77777777" w:rsidTr="00003220">
        <w:tc>
          <w:tcPr>
            <w:tcW w:w="3072" w:type="dxa"/>
          </w:tcPr>
          <w:p w14:paraId="47AD28A0" w14:textId="77777777" w:rsidR="00455E7D" w:rsidRPr="00A025F9" w:rsidRDefault="00455E7D" w:rsidP="00003220">
            <w:pPr>
              <w:pStyle w:val="O-TableText"/>
            </w:pPr>
          </w:p>
        </w:tc>
        <w:tc>
          <w:tcPr>
            <w:tcW w:w="3072" w:type="dxa"/>
          </w:tcPr>
          <w:p w14:paraId="58FC5465" w14:textId="77777777" w:rsidR="00455E7D" w:rsidRPr="00A025F9" w:rsidRDefault="00455E7D" w:rsidP="00003220">
            <w:pPr>
              <w:pStyle w:val="O-TableText"/>
            </w:pPr>
          </w:p>
        </w:tc>
        <w:tc>
          <w:tcPr>
            <w:tcW w:w="3072" w:type="dxa"/>
          </w:tcPr>
          <w:p w14:paraId="633E9176" w14:textId="77777777" w:rsidR="00455E7D" w:rsidRPr="00A025F9" w:rsidRDefault="00455E7D" w:rsidP="00003220">
            <w:pPr>
              <w:pStyle w:val="O-TableText"/>
            </w:pPr>
          </w:p>
        </w:tc>
      </w:tr>
      <w:tr w:rsidR="00455E7D" w14:paraId="619A4DA8" w14:textId="77777777" w:rsidTr="00003220">
        <w:tc>
          <w:tcPr>
            <w:tcW w:w="3072" w:type="dxa"/>
          </w:tcPr>
          <w:p w14:paraId="4E6D5AF2" w14:textId="77777777" w:rsidR="00455E7D" w:rsidRPr="00A025F9" w:rsidRDefault="00455E7D" w:rsidP="00003220">
            <w:pPr>
              <w:pStyle w:val="O-TableText"/>
            </w:pPr>
          </w:p>
        </w:tc>
        <w:tc>
          <w:tcPr>
            <w:tcW w:w="3072" w:type="dxa"/>
          </w:tcPr>
          <w:p w14:paraId="5446CC28" w14:textId="77777777" w:rsidR="00455E7D" w:rsidRPr="00A025F9" w:rsidRDefault="00455E7D" w:rsidP="00003220">
            <w:pPr>
              <w:pStyle w:val="O-TableText"/>
            </w:pPr>
          </w:p>
        </w:tc>
        <w:tc>
          <w:tcPr>
            <w:tcW w:w="3072" w:type="dxa"/>
          </w:tcPr>
          <w:p w14:paraId="3B12F6FE" w14:textId="77777777" w:rsidR="00455E7D" w:rsidRPr="00A025F9" w:rsidRDefault="00455E7D" w:rsidP="00003220">
            <w:pPr>
              <w:pStyle w:val="O-TableText"/>
            </w:pPr>
          </w:p>
        </w:tc>
      </w:tr>
      <w:tr w:rsidR="00455E7D" w14:paraId="16EDFA8E" w14:textId="77777777" w:rsidTr="00003220">
        <w:tc>
          <w:tcPr>
            <w:tcW w:w="3072" w:type="dxa"/>
          </w:tcPr>
          <w:p w14:paraId="77A208A2" w14:textId="77777777" w:rsidR="00455E7D" w:rsidRPr="00A025F9" w:rsidRDefault="00455E7D" w:rsidP="00003220">
            <w:pPr>
              <w:pStyle w:val="O-TableText"/>
            </w:pPr>
          </w:p>
        </w:tc>
        <w:tc>
          <w:tcPr>
            <w:tcW w:w="3072" w:type="dxa"/>
          </w:tcPr>
          <w:p w14:paraId="1E32308E" w14:textId="77777777" w:rsidR="00455E7D" w:rsidRPr="00A025F9" w:rsidRDefault="00455E7D" w:rsidP="00003220">
            <w:pPr>
              <w:pStyle w:val="O-TableText"/>
            </w:pPr>
          </w:p>
        </w:tc>
        <w:tc>
          <w:tcPr>
            <w:tcW w:w="3072" w:type="dxa"/>
          </w:tcPr>
          <w:p w14:paraId="067D7B40" w14:textId="77777777" w:rsidR="00455E7D" w:rsidRPr="00A025F9" w:rsidRDefault="00455E7D" w:rsidP="00003220">
            <w:pPr>
              <w:pStyle w:val="O-TableText"/>
            </w:pPr>
          </w:p>
        </w:tc>
      </w:tr>
    </w:tbl>
    <w:p w14:paraId="517D9584" w14:textId="2AAF211E" w:rsidR="00455E7D" w:rsidRDefault="00455E7D" w:rsidP="00455E7D">
      <w:pPr>
        <w:pStyle w:val="Heading2"/>
      </w:pPr>
      <w:bookmarkStart w:id="7" w:name="_Toc488948127"/>
      <w:r>
        <w:t>Related Documents References</w:t>
      </w:r>
      <w:bookmarkEnd w:id="7"/>
    </w:p>
    <w:p w14:paraId="71B73F61" w14:textId="690BAC16" w:rsidR="00D11437" w:rsidRDefault="00455E7D" w:rsidP="005739B6">
      <w:pPr>
        <w:pStyle w:val="O-BodyText2"/>
      </w:pPr>
      <w:r>
        <w:t>This document use references from the following artifacts.</w:t>
      </w:r>
    </w:p>
    <w:tbl>
      <w:tblPr>
        <w:tblW w:w="7020" w:type="dxa"/>
        <w:tblInd w:w="1440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020"/>
      </w:tblGrid>
      <w:tr w:rsidR="004135A4" w14:paraId="71B73F63" w14:textId="77777777" w:rsidTr="002F4CC9">
        <w:trPr>
          <w:trHeight w:hRule="exact" w:val="432"/>
          <w:tblHeader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B73F62" w14:textId="6142376A" w:rsidR="004135A4" w:rsidRPr="007B1B97" w:rsidRDefault="004B4BBF" w:rsidP="002F4CC9">
            <w:pPr>
              <w:pStyle w:val="O-TableHead"/>
            </w:pPr>
            <w:r>
              <w:lastRenderedPageBreak/>
              <w:t>Architecture Flow</w:t>
            </w:r>
          </w:p>
        </w:tc>
      </w:tr>
    </w:tbl>
    <w:p w14:paraId="091EE99F" w14:textId="77777777" w:rsidR="00403EAF" w:rsidRPr="001E13C4" w:rsidRDefault="00403EAF" w:rsidP="001E13C4">
      <w:pPr>
        <w:pStyle w:val="BodyText"/>
      </w:pPr>
    </w:p>
    <w:p w14:paraId="71B73F68" w14:textId="77777777" w:rsidR="003735F0" w:rsidRPr="00BD7279" w:rsidRDefault="003735F0" w:rsidP="004538CE">
      <w:pPr>
        <w:pStyle w:val="Heading2"/>
      </w:pPr>
      <w:bookmarkStart w:id="8" w:name="_Toc488948128"/>
      <w:r w:rsidRPr="00F41E6E">
        <w:t>Acronyms</w:t>
      </w:r>
      <w:r>
        <w:t xml:space="preserve"> and Terms</w:t>
      </w:r>
      <w:bookmarkEnd w:id="8"/>
    </w:p>
    <w:p w14:paraId="71B73F69" w14:textId="77777777" w:rsidR="00853DB0" w:rsidRDefault="00C7562B" w:rsidP="002F4CC9">
      <w:pPr>
        <w:pStyle w:val="O-BodyText2"/>
        <w:rPr>
          <w:sz w:val="28"/>
          <w:szCs w:val="28"/>
        </w:rPr>
      </w:pPr>
      <w:r>
        <w:t xml:space="preserve">The following list of </w:t>
      </w:r>
      <w:r w:rsidR="00853DB0" w:rsidRPr="002F4E6C">
        <w:t xml:space="preserve">acronyms and terms </w:t>
      </w:r>
      <w:r>
        <w:t xml:space="preserve">are </w:t>
      </w:r>
      <w:r w:rsidR="00853DB0" w:rsidRPr="002F4E6C">
        <w:t>used within this document</w:t>
      </w:r>
      <w:r>
        <w:t>:</w:t>
      </w:r>
    </w:p>
    <w:tbl>
      <w:tblPr>
        <w:tblW w:w="8640" w:type="dxa"/>
        <w:tblInd w:w="1440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81"/>
        <w:gridCol w:w="6959"/>
      </w:tblGrid>
      <w:tr w:rsidR="00853DB0" w14:paraId="71B73F6C" w14:textId="77777777" w:rsidTr="002F4CC9">
        <w:trPr>
          <w:trHeight w:hRule="exact" w:val="432"/>
          <w:tblHeader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B73F6A" w14:textId="77777777" w:rsidR="00853DB0" w:rsidRPr="007B1B97" w:rsidRDefault="00853DB0" w:rsidP="002F4CC9">
            <w:pPr>
              <w:pStyle w:val="O-TableHead"/>
            </w:pPr>
            <w:r w:rsidRPr="007B1B97">
              <w:rPr>
                <w:spacing w:val="1"/>
              </w:rPr>
              <w:t>A</w:t>
            </w:r>
            <w:r w:rsidRPr="007B1B97">
              <w:t>c</w:t>
            </w:r>
            <w:r w:rsidRPr="007B1B97">
              <w:rPr>
                <w:spacing w:val="3"/>
              </w:rPr>
              <w:t>ro</w:t>
            </w:r>
            <w:r w:rsidRPr="007B1B97">
              <w:t>n</w:t>
            </w:r>
            <w:r w:rsidRPr="007B1B97">
              <w:rPr>
                <w:spacing w:val="2"/>
              </w:rPr>
              <w:t>y</w:t>
            </w:r>
            <w:r w:rsidRPr="007B1B97">
              <w:t>m</w:t>
            </w:r>
            <w:r>
              <w:t xml:space="preserve"> / Term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B73F6B" w14:textId="77777777" w:rsidR="00853DB0" w:rsidRPr="003F1382" w:rsidRDefault="00853DB0" w:rsidP="002F4CC9">
            <w:pPr>
              <w:pStyle w:val="O-TableHead"/>
            </w:pPr>
            <w:r w:rsidRPr="007B1B97">
              <w:t>D</w:t>
            </w:r>
            <w:r w:rsidRPr="007B1B97">
              <w:rPr>
                <w:spacing w:val="-4"/>
              </w:rPr>
              <w:t>e</w:t>
            </w:r>
            <w:r w:rsidRPr="007B1B97">
              <w:t>sc</w:t>
            </w:r>
            <w:r w:rsidRPr="007B1B97">
              <w:rPr>
                <w:spacing w:val="-4"/>
              </w:rPr>
              <w:t>r</w:t>
            </w:r>
            <w:r w:rsidRPr="007B1B97">
              <w:t>i</w:t>
            </w:r>
            <w:r w:rsidRPr="007B1B97">
              <w:rPr>
                <w:spacing w:val="-4"/>
              </w:rPr>
              <w:t>p</w:t>
            </w:r>
            <w:r w:rsidRPr="007B1B97">
              <w:t>ti</w:t>
            </w:r>
            <w:r w:rsidRPr="007B1B97">
              <w:rPr>
                <w:spacing w:val="-4"/>
              </w:rPr>
              <w:t>o</w:t>
            </w:r>
            <w:r w:rsidRPr="007B1B97">
              <w:t>n</w:t>
            </w:r>
          </w:p>
        </w:tc>
      </w:tr>
      <w:tr w:rsidR="00983E8D" w14:paraId="71B73F72" w14:textId="77777777" w:rsidTr="002F4CC9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3F70" w14:textId="53FCC8F5" w:rsidR="00983E8D" w:rsidRDefault="003B4976" w:rsidP="00ED7DCB">
            <w:pPr>
              <w:pStyle w:val="O-TableText"/>
            </w:pPr>
            <w:r>
              <w:t>GS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3F71" w14:textId="204C5CA4" w:rsidR="00983E8D" w:rsidRDefault="003B4976" w:rsidP="00ED7DCB">
            <w:pPr>
              <w:pStyle w:val="O-TableText"/>
            </w:pPr>
            <w:r>
              <w:t>GlobalScape</w:t>
            </w:r>
          </w:p>
        </w:tc>
      </w:tr>
      <w:tr w:rsidR="003B4976" w14:paraId="6CED5176" w14:textId="77777777" w:rsidTr="002F4CC9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C0EA" w14:textId="675B116D" w:rsidR="003B4976" w:rsidRDefault="003B4976" w:rsidP="00ED7DCB">
            <w:pPr>
              <w:pStyle w:val="O-TableText"/>
            </w:pPr>
            <w:r>
              <w:t>SFTP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9C62" w14:textId="2BB882A7" w:rsidR="003B4976" w:rsidRDefault="003B4976" w:rsidP="00ED7DCB">
            <w:pPr>
              <w:pStyle w:val="O-TableText"/>
            </w:pPr>
            <w:r>
              <w:t xml:space="preserve">SSH File </w:t>
            </w:r>
            <w:proofErr w:type="spellStart"/>
            <w:r>
              <w:t>Tranfer</w:t>
            </w:r>
            <w:proofErr w:type="spellEnd"/>
            <w:r>
              <w:t xml:space="preserve"> Protocol</w:t>
            </w:r>
          </w:p>
        </w:tc>
      </w:tr>
    </w:tbl>
    <w:p w14:paraId="71B73F78" w14:textId="77777777" w:rsidR="00D63C25" w:rsidRDefault="008A4D02" w:rsidP="00D64FBD">
      <w:pPr>
        <w:pStyle w:val="Heading1"/>
      </w:pPr>
      <w:bookmarkStart w:id="9" w:name="_Toc488948129"/>
      <w:r>
        <w:lastRenderedPageBreak/>
        <w:t>Technical Description</w:t>
      </w:r>
      <w:bookmarkEnd w:id="9"/>
    </w:p>
    <w:p w14:paraId="71B73F79" w14:textId="3A52FD28" w:rsidR="00D63C25" w:rsidRPr="005D37DF" w:rsidRDefault="00F92F27" w:rsidP="002F4CC9">
      <w:pPr>
        <w:pStyle w:val="O-BodyText"/>
        <w:rPr>
          <w:i/>
        </w:rPr>
      </w:pPr>
      <w:r>
        <w:rPr>
          <w:i/>
        </w:rPr>
        <w:t xml:space="preserve">This service </w:t>
      </w:r>
      <w:proofErr w:type="gramStart"/>
      <w:r>
        <w:rPr>
          <w:i/>
        </w:rPr>
        <w:t>listens</w:t>
      </w:r>
      <w:proofErr w:type="gramEnd"/>
      <w:r>
        <w:rPr>
          <w:i/>
        </w:rPr>
        <w:t xml:space="preserve"> the file at the location after every 15 minutes and once the file is discovered it is sent to the above mentioned GS location.</w:t>
      </w:r>
    </w:p>
    <w:p w14:paraId="71B73F7A" w14:textId="064F43E3" w:rsidR="00E0129A" w:rsidRDefault="001C3193" w:rsidP="004538CE">
      <w:pPr>
        <w:pStyle w:val="Heading2"/>
      </w:pPr>
      <w:bookmarkStart w:id="10" w:name="_Toc488948130"/>
      <w:r>
        <w:t>Technical Flow Diagram</w:t>
      </w:r>
      <w:bookmarkEnd w:id="10"/>
    </w:p>
    <w:p w14:paraId="413C3A75" w14:textId="185E9386" w:rsidR="00967DC7" w:rsidRDefault="00F92F27" w:rsidP="00967DC7">
      <w:pPr>
        <w:pStyle w:val="Heading2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 wp14:anchorId="7F4E31C6" wp14:editId="740517C4">
            <wp:extent cx="5950989" cy="2733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184" cy="27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E80E" w14:textId="77777777" w:rsidR="00E97766" w:rsidRPr="00E97766" w:rsidRDefault="00E97766" w:rsidP="00E97766">
      <w:pPr>
        <w:pStyle w:val="BodyText"/>
      </w:pPr>
    </w:p>
    <w:p w14:paraId="559D11C1" w14:textId="3172051D" w:rsidR="00E97766" w:rsidRDefault="00E97766" w:rsidP="00E97766">
      <w:pPr>
        <w:pStyle w:val="O-Heading3"/>
      </w:pPr>
      <w:r>
        <w:t>BRC</w:t>
      </w:r>
    </w:p>
    <w:p w14:paraId="2DFBD6F3" w14:textId="7E3B0565" w:rsidR="00E97766" w:rsidRPr="00E97766" w:rsidRDefault="00E97766" w:rsidP="00E97766">
      <w:pPr>
        <w:pStyle w:val="O-Heading3"/>
        <w:numPr>
          <w:ilvl w:val="0"/>
          <w:numId w:val="0"/>
        </w:numPr>
        <w:ind w:left="1800"/>
        <w:rPr>
          <w:b w:val="0"/>
        </w:rPr>
      </w:pPr>
      <w:r w:rsidRPr="00E97766">
        <w:rPr>
          <w:b w:val="0"/>
        </w:rPr>
        <w:t>N/A</w:t>
      </w:r>
    </w:p>
    <w:p w14:paraId="71B73F87" w14:textId="1E17279C" w:rsidR="000E6E05" w:rsidRDefault="00E97766" w:rsidP="00E97766">
      <w:pPr>
        <w:pStyle w:val="Heading2"/>
        <w:ind w:left="1296" w:hanging="576"/>
      </w:pPr>
      <w:r>
        <w:t xml:space="preserve">  Mule Flow Diagram</w:t>
      </w:r>
    </w:p>
    <w:p w14:paraId="11533682" w14:textId="77777777" w:rsidR="00463F77" w:rsidRDefault="00463F77" w:rsidP="000E6E05">
      <w:pPr>
        <w:pStyle w:val="O-BodyText2"/>
        <w:rPr>
          <w:i/>
          <w:color w:val="1F497D" w:themeColor="text2"/>
        </w:rPr>
      </w:pPr>
    </w:p>
    <w:p w14:paraId="71B73F89" w14:textId="77777777" w:rsidR="008F6147" w:rsidRDefault="008F6147" w:rsidP="008F6147">
      <w:pPr>
        <w:pStyle w:val="Heading2"/>
      </w:pPr>
      <w:bookmarkStart w:id="11" w:name="_Toc488948135"/>
      <w:r>
        <w:t>Application Interfaces</w:t>
      </w:r>
      <w:bookmarkEnd w:id="11"/>
    </w:p>
    <w:tbl>
      <w:tblPr>
        <w:tblW w:w="8640" w:type="dxa"/>
        <w:tblInd w:w="1440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81"/>
        <w:gridCol w:w="6959"/>
      </w:tblGrid>
      <w:tr w:rsidR="00332F41" w:rsidRPr="007E21E5" w14:paraId="61C3B696" w14:textId="77777777" w:rsidTr="00003220">
        <w:trPr>
          <w:trHeight w:hRule="exact" w:val="432"/>
          <w:tblHeader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CEC4E8" w14:textId="77777777" w:rsidR="00332F41" w:rsidRPr="007E21E5" w:rsidRDefault="00332F41" w:rsidP="00003220">
            <w:pPr>
              <w:pStyle w:val="O-TableHead"/>
            </w:pPr>
            <w:r w:rsidRPr="007E21E5">
              <w:rPr>
                <w:spacing w:val="1"/>
              </w:rPr>
              <w:t>Environment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264D81E" w14:textId="1C8E89D1" w:rsidR="00332F41" w:rsidRPr="007E21E5" w:rsidRDefault="00083BF7" w:rsidP="00003220">
            <w:pPr>
              <w:pStyle w:val="O-TableHead"/>
            </w:pPr>
            <w:r>
              <w:t xml:space="preserve">File receiving path </w:t>
            </w:r>
          </w:p>
        </w:tc>
      </w:tr>
      <w:tr w:rsidR="00332F41" w:rsidRPr="007E21E5" w14:paraId="22D1A087" w14:textId="77777777" w:rsidTr="0000322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8178" w14:textId="77777777" w:rsidR="00332F41" w:rsidRPr="007E21E5" w:rsidRDefault="00332F41" w:rsidP="00003220">
            <w:pPr>
              <w:pStyle w:val="O-TableText"/>
            </w:pPr>
            <w:r w:rsidRPr="007E21E5">
              <w:t>DEV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3B3C" w14:textId="77777777" w:rsidR="007A1007" w:rsidRDefault="00083BF7" w:rsidP="00083BF7">
            <w:pPr>
              <w:widowControl/>
            </w:pPr>
            <w:r>
              <w:t>/uhof_facets/dev02/uhone/data/from_facets/MultiPlan/837/To_Router/</w:t>
            </w:r>
          </w:p>
          <w:p w14:paraId="41B39E6D" w14:textId="03019FCD" w:rsidR="00083BF7" w:rsidRPr="007A1007" w:rsidRDefault="00083BF7" w:rsidP="00083BF7">
            <w:pPr>
              <w:widowControl/>
              <w:rPr>
                <w:color w:val="0000FF"/>
                <w:u w:val="single"/>
              </w:rPr>
            </w:pPr>
          </w:p>
        </w:tc>
      </w:tr>
      <w:tr w:rsidR="00332F41" w:rsidRPr="007E21E5" w14:paraId="147304CD" w14:textId="77777777" w:rsidTr="0000322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2838" w14:textId="77777777" w:rsidR="00332F41" w:rsidRPr="007E21E5" w:rsidRDefault="00332F41" w:rsidP="00003220">
            <w:pPr>
              <w:pStyle w:val="O-TableText"/>
            </w:pPr>
            <w:r w:rsidRPr="007E21E5">
              <w:t>TEST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C9A1" w14:textId="19960AA8" w:rsidR="00332F41" w:rsidRPr="007E21E5" w:rsidRDefault="00083BF7" w:rsidP="00EC2599">
            <w:pPr>
              <w:pStyle w:val="O-TableText"/>
            </w:pPr>
            <w:r>
              <w:t>/uhof_facets/tst02/uhone/data/from_facets/MultiPlan/837/To_Router/</w:t>
            </w:r>
          </w:p>
        </w:tc>
      </w:tr>
      <w:tr w:rsidR="00332F41" w:rsidRPr="007E21E5" w14:paraId="66E4B70A" w14:textId="77777777" w:rsidTr="0000322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E1C0" w14:textId="77777777" w:rsidR="00332F41" w:rsidRPr="007E21E5" w:rsidRDefault="00332F41" w:rsidP="00003220">
            <w:pPr>
              <w:pStyle w:val="O-TableText"/>
            </w:pPr>
            <w:r w:rsidRPr="007E21E5">
              <w:t>TEST03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3BD8" w14:textId="7375A5EF" w:rsidR="00332F41" w:rsidRPr="007E21E5" w:rsidRDefault="00083BF7" w:rsidP="00EC2599">
            <w:pPr>
              <w:pStyle w:val="O-TableText"/>
            </w:pPr>
            <w:r>
              <w:t>/uhof_facets/tst03/uhone/data/from_facets/MultiPlan/837/To_Router/</w:t>
            </w:r>
          </w:p>
        </w:tc>
      </w:tr>
      <w:tr w:rsidR="00332F41" w:rsidRPr="007E21E5" w14:paraId="4A1102CC" w14:textId="77777777" w:rsidTr="0000322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F836" w14:textId="77777777" w:rsidR="00332F41" w:rsidRPr="007E21E5" w:rsidRDefault="00332F41" w:rsidP="00003220">
            <w:pPr>
              <w:pStyle w:val="O-TableText"/>
            </w:pPr>
            <w:r w:rsidRPr="007E21E5">
              <w:t>STAGE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19F1" w14:textId="618D5F58" w:rsidR="00332F41" w:rsidRPr="007E21E5" w:rsidRDefault="00083BF7" w:rsidP="00003220">
            <w:pPr>
              <w:pStyle w:val="O-TableText"/>
              <w:rPr>
                <w:color w:val="1F497D" w:themeColor="text2"/>
              </w:rPr>
            </w:pPr>
            <w:r>
              <w:t>/uhof_facets_app/stg01/uhone/data/from_facets/MultiPlan/837/To_Router/</w:t>
            </w:r>
          </w:p>
        </w:tc>
      </w:tr>
      <w:tr w:rsidR="00332F41" w:rsidRPr="007E21E5" w14:paraId="5A747F99" w14:textId="77777777" w:rsidTr="0000322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3A8F" w14:textId="77777777" w:rsidR="00332F41" w:rsidRPr="007E21E5" w:rsidRDefault="00332F41" w:rsidP="00003220">
            <w:pPr>
              <w:pStyle w:val="O-TableText"/>
            </w:pPr>
            <w:r w:rsidRPr="007E21E5">
              <w:t>PROD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2963" w14:textId="58A08F03" w:rsidR="00332F41" w:rsidRPr="007E21E5" w:rsidRDefault="00083BF7" w:rsidP="00003220">
            <w:pPr>
              <w:pStyle w:val="O-TableText"/>
              <w:rPr>
                <w:color w:val="1F497D" w:themeColor="text2"/>
              </w:rPr>
            </w:pPr>
            <w:r>
              <w:t>/uhof_facets_app/prd01/uhone/data/from_facets/MultiPlan/837/To_Router/</w:t>
            </w:r>
          </w:p>
        </w:tc>
      </w:tr>
    </w:tbl>
    <w:p w14:paraId="7D4193C4" w14:textId="77777777" w:rsidR="00332F41" w:rsidRDefault="00332F41" w:rsidP="0066466E">
      <w:pPr>
        <w:pStyle w:val="O-BodyText2"/>
        <w:rPr>
          <w:color w:val="1F497D" w:themeColor="text2"/>
        </w:rPr>
      </w:pPr>
    </w:p>
    <w:p w14:paraId="7AA49944" w14:textId="77777777" w:rsidR="00D34D91" w:rsidRPr="007E21E5" w:rsidRDefault="00D34D91" w:rsidP="0066466E">
      <w:pPr>
        <w:pStyle w:val="O-BodyText2"/>
        <w:rPr>
          <w:color w:val="1F497D" w:themeColor="text2"/>
        </w:rPr>
      </w:pPr>
    </w:p>
    <w:tbl>
      <w:tblPr>
        <w:tblW w:w="8755" w:type="dxa"/>
        <w:tblInd w:w="1440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81"/>
        <w:gridCol w:w="7074"/>
      </w:tblGrid>
      <w:tr w:rsidR="00332F41" w:rsidRPr="007E21E5" w14:paraId="57641363" w14:textId="77777777" w:rsidTr="00E97766">
        <w:trPr>
          <w:trHeight w:hRule="exact" w:val="432"/>
          <w:tblHeader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C241D20" w14:textId="77777777" w:rsidR="00332F41" w:rsidRPr="007E21E5" w:rsidRDefault="00332F41" w:rsidP="00003220">
            <w:pPr>
              <w:pStyle w:val="O-TableHead"/>
            </w:pPr>
            <w:r w:rsidRPr="007E21E5">
              <w:rPr>
                <w:spacing w:val="1"/>
              </w:rPr>
              <w:lastRenderedPageBreak/>
              <w:t>Environment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07E4685" w14:textId="7EEDF96C" w:rsidR="00332F41" w:rsidRPr="007E21E5" w:rsidRDefault="00083BF7" w:rsidP="00003220">
            <w:pPr>
              <w:pStyle w:val="O-TableHead"/>
            </w:pPr>
            <w:r>
              <w:t xml:space="preserve">File Archiving path </w:t>
            </w:r>
          </w:p>
        </w:tc>
      </w:tr>
      <w:tr w:rsidR="00332F41" w:rsidRPr="007E21E5" w14:paraId="5E182C4C" w14:textId="77777777" w:rsidTr="00E97766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AA36" w14:textId="77777777" w:rsidR="00332F41" w:rsidRPr="007E21E5" w:rsidRDefault="00332F41" w:rsidP="00003220">
            <w:pPr>
              <w:pStyle w:val="O-TableText"/>
            </w:pPr>
            <w:r w:rsidRPr="007E21E5">
              <w:t>DEV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AD03" w14:textId="30AF53C2" w:rsidR="00E97766" w:rsidRPr="00E97766" w:rsidRDefault="00083BF7" w:rsidP="00EC2599">
            <w:pPr>
              <w:pStyle w:val="O-BodyText2"/>
              <w:ind w:left="0"/>
            </w:pPr>
            <w:r>
              <w:t>/uhof_facets/dev02/uhone/archive/data/from_facets/90Days/MultiPlan/837/To_Router/</w:t>
            </w:r>
          </w:p>
        </w:tc>
      </w:tr>
      <w:tr w:rsidR="00D34D91" w:rsidRPr="007E21E5" w14:paraId="0DC88A7D" w14:textId="77777777" w:rsidTr="00E97766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4223" w14:textId="77777777" w:rsidR="00D34D91" w:rsidRPr="007E21E5" w:rsidRDefault="00D34D91" w:rsidP="00003220">
            <w:pPr>
              <w:pStyle w:val="O-TableText"/>
            </w:pPr>
            <w:r w:rsidRPr="007E21E5">
              <w:t>TEST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3373" w14:textId="128B1405" w:rsidR="00D34D91" w:rsidRPr="007E21E5" w:rsidRDefault="00083BF7" w:rsidP="007A1007">
            <w:pPr>
              <w:pStyle w:val="O-TableText"/>
            </w:pPr>
            <w:r>
              <w:t>/uhof_facets/tst02/uhone/archive/data/from_facets/90Days/MultiPlan/837/To_Router/</w:t>
            </w:r>
          </w:p>
        </w:tc>
      </w:tr>
      <w:tr w:rsidR="00D34D91" w:rsidRPr="007E21E5" w14:paraId="3589E99E" w14:textId="77777777" w:rsidTr="00E97766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8A5E" w14:textId="77777777" w:rsidR="00D34D91" w:rsidRPr="007E21E5" w:rsidRDefault="00D34D91" w:rsidP="00003220">
            <w:pPr>
              <w:pStyle w:val="O-TableText"/>
            </w:pPr>
            <w:r w:rsidRPr="007E21E5">
              <w:t>TEST03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1163" w14:textId="5C1D0172" w:rsidR="00D34D91" w:rsidRPr="007E21E5" w:rsidRDefault="00083BF7" w:rsidP="00003220">
            <w:pPr>
              <w:pStyle w:val="O-TableText"/>
            </w:pPr>
            <w:r>
              <w:t>/uhof_facets/tst03/uhone/archive/data/from_facets/90Days/MultiPlan/837/To_Router/</w:t>
            </w:r>
          </w:p>
        </w:tc>
      </w:tr>
      <w:tr w:rsidR="00D34D91" w:rsidRPr="007E21E5" w14:paraId="4CAFE214" w14:textId="77777777" w:rsidTr="00E97766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268C" w14:textId="77777777" w:rsidR="00D34D91" w:rsidRPr="007E21E5" w:rsidRDefault="00D34D91" w:rsidP="00003220">
            <w:pPr>
              <w:pStyle w:val="O-TableText"/>
            </w:pPr>
            <w:r w:rsidRPr="007E21E5">
              <w:t>STAGE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7BAA" w14:textId="5ECE8A83" w:rsidR="00D34D91" w:rsidRPr="007E21E5" w:rsidRDefault="00083BF7" w:rsidP="00003220">
            <w:pPr>
              <w:pStyle w:val="O-TableText"/>
              <w:rPr>
                <w:color w:val="1F497D" w:themeColor="text2"/>
              </w:rPr>
            </w:pPr>
            <w:r>
              <w:t>/uhof_facets_app/stg01/uhone/archive/data/from_facets/90Days/MultipPlan/837/To_Router/</w:t>
            </w:r>
          </w:p>
        </w:tc>
      </w:tr>
      <w:tr w:rsidR="00D34D91" w:rsidRPr="007E21E5" w14:paraId="105FD897" w14:textId="77777777" w:rsidTr="00E97766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F162" w14:textId="77777777" w:rsidR="00D34D91" w:rsidRPr="007E21E5" w:rsidRDefault="00D34D91" w:rsidP="00003220">
            <w:pPr>
              <w:pStyle w:val="O-TableText"/>
            </w:pPr>
            <w:r w:rsidRPr="007E21E5">
              <w:t>PROD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0774" w14:textId="2A822552" w:rsidR="00D34D91" w:rsidRPr="007E21E5" w:rsidRDefault="00083BF7" w:rsidP="00003220">
            <w:pPr>
              <w:pStyle w:val="O-TableText"/>
              <w:rPr>
                <w:color w:val="1F497D" w:themeColor="text2"/>
              </w:rPr>
            </w:pPr>
            <w:r>
              <w:t>/uhof_facets_app/prd01/uhone/archive/data/from_facets/90Days/MultiPlan/837/To_Router/</w:t>
            </w:r>
          </w:p>
        </w:tc>
      </w:tr>
      <w:tr w:rsidR="00083BF7" w:rsidRPr="007E21E5" w14:paraId="6EE0E7D5" w14:textId="77777777" w:rsidTr="00083BF7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11B38A" w14:textId="77777777" w:rsidR="00083BF7" w:rsidRPr="00083BF7" w:rsidRDefault="00083BF7" w:rsidP="00083BF7">
            <w:pPr>
              <w:pStyle w:val="O-TableText"/>
              <w:rPr>
                <w:b/>
              </w:rPr>
            </w:pPr>
            <w:bookmarkStart w:id="12" w:name="_Toc488948136"/>
            <w:r w:rsidRPr="00083BF7">
              <w:rPr>
                <w:b/>
              </w:rPr>
              <w:t>Environment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21986A" w14:textId="04056560" w:rsidR="00083BF7" w:rsidRPr="00083BF7" w:rsidRDefault="00083BF7" w:rsidP="00083BF7">
            <w:pPr>
              <w:pStyle w:val="O-TableText"/>
              <w:rPr>
                <w:b/>
              </w:rPr>
            </w:pPr>
            <w:r w:rsidRPr="00083BF7">
              <w:rPr>
                <w:b/>
              </w:rPr>
              <w:t>SFTP path</w:t>
            </w:r>
            <w:r w:rsidRPr="00083BF7">
              <w:rPr>
                <w:b/>
              </w:rPr>
              <w:t xml:space="preserve"> </w:t>
            </w:r>
          </w:p>
        </w:tc>
      </w:tr>
      <w:tr w:rsidR="00083BF7" w:rsidRPr="00E97766" w14:paraId="2A0D1759" w14:textId="77777777" w:rsidTr="00083BF7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C19A" w14:textId="77777777" w:rsidR="00083BF7" w:rsidRPr="007E21E5" w:rsidRDefault="00083BF7" w:rsidP="0084379A">
            <w:pPr>
              <w:pStyle w:val="O-TableText"/>
            </w:pPr>
            <w:r w:rsidRPr="007E21E5">
              <w:t>DEV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0817" w14:textId="2636BA79" w:rsidR="00083BF7" w:rsidRPr="00E97766" w:rsidRDefault="00083BF7" w:rsidP="00083BF7">
            <w:pPr>
              <w:pStyle w:val="O-TableText"/>
            </w:pPr>
            <w:r>
              <w:t>/dev/Inbound/Multiplan</w:t>
            </w:r>
          </w:p>
        </w:tc>
      </w:tr>
      <w:tr w:rsidR="00083BF7" w:rsidRPr="007E21E5" w14:paraId="60A7B283" w14:textId="77777777" w:rsidTr="00083BF7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85A0" w14:textId="77777777" w:rsidR="00083BF7" w:rsidRPr="007E21E5" w:rsidRDefault="00083BF7" w:rsidP="0084379A">
            <w:pPr>
              <w:pStyle w:val="O-TableText"/>
            </w:pPr>
            <w:r w:rsidRPr="007E21E5">
              <w:t>TEST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323A" w14:textId="24A186CF" w:rsidR="00083BF7" w:rsidRPr="007E21E5" w:rsidRDefault="00083BF7" w:rsidP="0084379A">
            <w:pPr>
              <w:pStyle w:val="O-TableText"/>
            </w:pPr>
            <w:r>
              <w:t>/test/Inbound/Multiplan</w:t>
            </w:r>
          </w:p>
        </w:tc>
      </w:tr>
      <w:tr w:rsidR="00083BF7" w:rsidRPr="007E21E5" w14:paraId="5D4AC5A9" w14:textId="77777777" w:rsidTr="00083BF7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2475" w14:textId="77777777" w:rsidR="00083BF7" w:rsidRPr="007E21E5" w:rsidRDefault="00083BF7" w:rsidP="0084379A">
            <w:pPr>
              <w:pStyle w:val="O-TableText"/>
            </w:pPr>
            <w:r w:rsidRPr="007E21E5">
              <w:t>TEST03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050" w14:textId="66D68068" w:rsidR="00083BF7" w:rsidRPr="007E21E5" w:rsidRDefault="00083BF7" w:rsidP="0084379A">
            <w:pPr>
              <w:pStyle w:val="O-TableText"/>
            </w:pPr>
            <w:r>
              <w:t>/test/Inbound/Multiplan</w:t>
            </w:r>
          </w:p>
        </w:tc>
      </w:tr>
      <w:tr w:rsidR="00083BF7" w:rsidRPr="007E21E5" w14:paraId="25A5FE0F" w14:textId="77777777" w:rsidTr="00083BF7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D41E" w14:textId="77777777" w:rsidR="00083BF7" w:rsidRPr="007E21E5" w:rsidRDefault="00083BF7" w:rsidP="0084379A">
            <w:pPr>
              <w:pStyle w:val="O-TableText"/>
            </w:pPr>
            <w:r w:rsidRPr="007E21E5">
              <w:t>STAGE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2FB5" w14:textId="31348361" w:rsidR="00083BF7" w:rsidRPr="00083BF7" w:rsidRDefault="00083BF7" w:rsidP="0084379A">
            <w:pPr>
              <w:pStyle w:val="O-TableText"/>
            </w:pPr>
            <w:r>
              <w:t>/model/Inbound/Multiplan</w:t>
            </w:r>
          </w:p>
        </w:tc>
      </w:tr>
      <w:tr w:rsidR="00083BF7" w:rsidRPr="007E21E5" w14:paraId="4DB5734E" w14:textId="77777777" w:rsidTr="00083BF7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DFA" w14:textId="77777777" w:rsidR="00083BF7" w:rsidRPr="007E21E5" w:rsidRDefault="00083BF7" w:rsidP="0084379A">
            <w:pPr>
              <w:pStyle w:val="O-TableText"/>
            </w:pPr>
            <w:r w:rsidRPr="007E21E5">
              <w:t>PROD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696E" w14:textId="60B0BAFE" w:rsidR="00083BF7" w:rsidRPr="00083BF7" w:rsidRDefault="00083BF7" w:rsidP="0084379A">
            <w:pPr>
              <w:pStyle w:val="O-TableText"/>
            </w:pPr>
            <w:r>
              <w:t>/Inbound/Multiplan</w:t>
            </w:r>
          </w:p>
        </w:tc>
      </w:tr>
    </w:tbl>
    <w:p w14:paraId="6EC403A1" w14:textId="77777777" w:rsidR="00083BF7" w:rsidRDefault="00083BF7" w:rsidP="00083BF7">
      <w:pPr>
        <w:pStyle w:val="Heading2"/>
        <w:numPr>
          <w:ilvl w:val="0"/>
          <w:numId w:val="0"/>
        </w:numPr>
        <w:ind w:left="1440"/>
      </w:pPr>
    </w:p>
    <w:p w14:paraId="70CC3058" w14:textId="77777777" w:rsidR="00083BF7" w:rsidRDefault="00083BF7" w:rsidP="00083BF7">
      <w:pPr>
        <w:pStyle w:val="Heading2"/>
        <w:numPr>
          <w:ilvl w:val="0"/>
          <w:numId w:val="0"/>
        </w:numPr>
        <w:ind w:left="1440"/>
      </w:pPr>
    </w:p>
    <w:p w14:paraId="71B73F8B" w14:textId="77777777" w:rsidR="003015C1" w:rsidRDefault="003015C1" w:rsidP="003015C1">
      <w:pPr>
        <w:pStyle w:val="Heading2"/>
      </w:pPr>
      <w:r>
        <w:t>Security</w:t>
      </w:r>
      <w:bookmarkEnd w:id="12"/>
    </w:p>
    <w:p w14:paraId="777B9A29" w14:textId="393749FA" w:rsidR="00332F41" w:rsidRPr="007E21E5" w:rsidRDefault="00083BF7" w:rsidP="003015C1">
      <w:pPr>
        <w:pStyle w:val="O-BodyText2"/>
        <w:rPr>
          <w:i/>
        </w:rPr>
      </w:pPr>
      <w:r>
        <w:rPr>
          <w:i/>
        </w:rPr>
        <w:t>The SFTP connection made is secured.</w:t>
      </w:r>
    </w:p>
    <w:p w14:paraId="71B73F8C" w14:textId="39B6DDA5" w:rsidR="003015C1" w:rsidRPr="005D37DF" w:rsidRDefault="003015C1" w:rsidP="003015C1">
      <w:pPr>
        <w:pStyle w:val="O-BodyText2"/>
        <w:rPr>
          <w:i/>
          <w:color w:val="1F497D" w:themeColor="text2"/>
        </w:rPr>
      </w:pPr>
    </w:p>
    <w:p w14:paraId="71B73F90" w14:textId="77777777" w:rsidR="00E823A5" w:rsidRDefault="00E823A5" w:rsidP="00ED7DCB"/>
    <w:p w14:paraId="38772364" w14:textId="77777777" w:rsidR="00003220" w:rsidRPr="00003220" w:rsidRDefault="00003220" w:rsidP="00003220">
      <w:pPr>
        <w:pStyle w:val="Heading2"/>
      </w:pPr>
      <w:bookmarkStart w:id="13" w:name="_Toc477866966"/>
      <w:bookmarkStart w:id="14" w:name="_Toc484096301"/>
      <w:r w:rsidRPr="00003220">
        <w:t>Restart Processing</w:t>
      </w:r>
      <w:bookmarkEnd w:id="13"/>
      <w:bookmarkEnd w:id="14"/>
    </w:p>
    <w:p w14:paraId="4D958885" w14:textId="145BCEEE" w:rsidR="00003220" w:rsidRDefault="00003220" w:rsidP="00003220">
      <w:pPr>
        <w:pStyle w:val="O-Heading3"/>
        <w:numPr>
          <w:ilvl w:val="2"/>
          <w:numId w:val="26"/>
        </w:numPr>
        <w:rPr>
          <w:rFonts w:cs="Arial"/>
        </w:rPr>
      </w:pPr>
      <w:r w:rsidRPr="008B39A8">
        <w:rPr>
          <w:rFonts w:cs="Arial"/>
        </w:rPr>
        <w:t>Program Restart</w:t>
      </w:r>
    </w:p>
    <w:p w14:paraId="211E4193" w14:textId="2A0A7584" w:rsidR="00003220" w:rsidRDefault="00083BF7" w:rsidP="007E21E5">
      <w:pPr>
        <w:pStyle w:val="O-Heading3"/>
        <w:numPr>
          <w:ilvl w:val="0"/>
          <w:numId w:val="32"/>
        </w:numPr>
        <w:rPr>
          <w:rFonts w:cs="Arial"/>
          <w:b w:val="0"/>
        </w:rPr>
      </w:pPr>
      <w:r w:rsidRPr="00083BF7">
        <w:rPr>
          <w:rFonts w:ascii="Segoe UI" w:hAnsi="Segoe UI" w:cs="Segoe UI"/>
          <w:b w:val="0"/>
          <w:color w:val="1A1A1A"/>
          <w:sz w:val="20"/>
          <w:szCs w:val="20"/>
        </w:rPr>
        <w:t>Service</w:t>
      </w:r>
      <w:r>
        <w:rPr>
          <w:rFonts w:ascii="Segoe UI" w:hAnsi="Segoe UI" w:cs="Segoe UI"/>
          <w:color w:val="1A1A1A"/>
          <w:sz w:val="20"/>
          <w:szCs w:val="20"/>
        </w:rPr>
        <w:t xml:space="preserve"> </w:t>
      </w:r>
      <w:r w:rsidR="00C67901" w:rsidRPr="00C67901">
        <w:rPr>
          <w:rFonts w:cs="Arial"/>
          <w:b w:val="0"/>
        </w:rPr>
        <w:t>can be restarted from mmc server in case of any failure</w:t>
      </w:r>
      <w:r w:rsidR="00C67901">
        <w:rPr>
          <w:rFonts w:cs="Arial"/>
          <w:b w:val="0"/>
        </w:rPr>
        <w:t>.</w:t>
      </w:r>
    </w:p>
    <w:p w14:paraId="43FD16D2" w14:textId="3761CEB2" w:rsidR="00C67901" w:rsidRDefault="007E21E5" w:rsidP="00E97766">
      <w:pPr>
        <w:pStyle w:val="O-Heading3"/>
        <w:numPr>
          <w:ilvl w:val="0"/>
          <w:numId w:val="0"/>
        </w:numPr>
        <w:ind w:left="2376"/>
        <w:rPr>
          <w:rFonts w:cs="Arial"/>
          <w:b w:val="0"/>
        </w:rPr>
      </w:pPr>
      <w:r>
        <w:rPr>
          <w:rFonts w:cs="Arial"/>
          <w:b w:val="0"/>
        </w:rPr>
        <w:t>.</w:t>
      </w:r>
      <w:r w:rsidR="00003BB2">
        <w:rPr>
          <w:rFonts w:cs="Arial"/>
          <w:b w:val="0"/>
        </w:rPr>
        <w:t xml:space="preserve"> </w:t>
      </w:r>
    </w:p>
    <w:p w14:paraId="7CA3444F" w14:textId="4FDCA460" w:rsidR="00003220" w:rsidRDefault="00003220" w:rsidP="00003220">
      <w:pPr>
        <w:pStyle w:val="O-Heading3"/>
        <w:numPr>
          <w:ilvl w:val="2"/>
          <w:numId w:val="26"/>
        </w:numPr>
        <w:rPr>
          <w:rFonts w:cs="Arial"/>
        </w:rPr>
      </w:pPr>
      <w:r w:rsidRPr="008B39A8">
        <w:rPr>
          <w:rFonts w:cs="Arial"/>
        </w:rPr>
        <w:t>Batch Restart</w:t>
      </w:r>
      <w:r>
        <w:rPr>
          <w:rFonts w:cs="Arial"/>
        </w:rPr>
        <w:t xml:space="preserve"> &lt;NA&gt;</w:t>
      </w:r>
    </w:p>
    <w:p w14:paraId="71B73F92" w14:textId="58468AF6" w:rsidR="00C01F98" w:rsidRPr="005D1D3D" w:rsidRDefault="0022203E" w:rsidP="007E21E5">
      <w:pPr>
        <w:pStyle w:val="BodyText"/>
        <w:ind w:left="1440"/>
        <w:rPr>
          <w:rFonts w:cs="Arial"/>
          <w:b/>
          <w:szCs w:val="18"/>
        </w:rPr>
      </w:pPr>
      <w:r>
        <w:t xml:space="preserve"> </w:t>
      </w:r>
    </w:p>
    <w:sectPr w:rsidR="00C01F98" w:rsidRPr="005D1D3D" w:rsidSect="00A2029F">
      <w:footerReference w:type="default" r:id="rId22"/>
      <w:pgSz w:w="12240" w:h="15840"/>
      <w:pgMar w:top="1872" w:right="835" w:bottom="274" w:left="1166" w:header="0" w:footer="119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B5A73" w14:textId="77777777" w:rsidR="00472474" w:rsidRDefault="00472474">
      <w:r>
        <w:separator/>
      </w:r>
    </w:p>
  </w:endnote>
  <w:endnote w:type="continuationSeparator" w:id="0">
    <w:p w14:paraId="3C53FC08" w14:textId="77777777" w:rsidR="00472474" w:rsidRDefault="0047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3F9C" w14:textId="77777777" w:rsidR="00AB363E" w:rsidRDefault="00AB363E" w:rsidP="00BB0EC4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10570"/>
      </w:tabs>
      <w:spacing w:line="300" w:lineRule="exact"/>
      <w:rPr>
        <w:rFonts w:eastAsiaTheme="majorEastAsia" w:cs="Arial"/>
        <w:b/>
        <w:color w:val="548DD4" w:themeColor="text2" w:themeTint="99"/>
        <w:sz w:val="14"/>
        <w:szCs w:val="14"/>
      </w:rPr>
    </w:pPr>
    <w:r>
      <w:rPr>
        <w:rFonts w:eastAsiaTheme="majorEastAsia" w:cs="Arial"/>
        <w:sz w:val="14"/>
        <w:szCs w:val="14"/>
      </w:rPr>
      <w:t>Technical Specifications</w:t>
    </w:r>
    <w:r w:rsidRPr="003F1382">
      <w:rPr>
        <w:rFonts w:eastAsiaTheme="majorEastAsia" w:cs="Arial"/>
        <w:b/>
        <w:color w:val="548DD4" w:themeColor="text2" w:themeTint="99"/>
        <w:sz w:val="14"/>
        <w:szCs w:val="14"/>
      </w:rPr>
      <w:t xml:space="preserve"> </w:t>
    </w:r>
    <w:r>
      <w:rPr>
        <w:rFonts w:eastAsiaTheme="majorEastAsia" w:cs="Arial"/>
        <w:b/>
        <w:color w:val="548DD4" w:themeColor="text2" w:themeTint="99"/>
        <w:sz w:val="14"/>
        <w:szCs w:val="14"/>
      </w:rPr>
      <w:tab/>
    </w:r>
  </w:p>
  <w:p w14:paraId="71B73F9D" w14:textId="5638E2CA" w:rsidR="00AB363E" w:rsidRPr="00BB0EC4" w:rsidRDefault="00AB363E" w:rsidP="00BB0EC4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10570"/>
      </w:tabs>
      <w:spacing w:line="300" w:lineRule="exact"/>
      <w:rPr>
        <w:rFonts w:eastAsiaTheme="majorEastAsia" w:cs="Arial"/>
        <w:sz w:val="14"/>
        <w:szCs w:val="14"/>
      </w:rPr>
    </w:pPr>
    <w:r>
      <w:rPr>
        <w:rFonts w:eastAsia="Times New Roman" w:cs="Arial"/>
        <w:sz w:val="14"/>
        <w:szCs w:val="14"/>
      </w:rPr>
      <w:t xml:space="preserve">Last update: </w:t>
    </w:r>
    <w:r>
      <w:rPr>
        <w:rFonts w:eastAsia="Times New Roman" w:cs="Arial"/>
        <w:sz w:val="14"/>
        <w:szCs w:val="14"/>
      </w:rPr>
      <w:fldChar w:fldCharType="begin"/>
    </w:r>
    <w:r>
      <w:rPr>
        <w:rFonts w:eastAsia="Times New Roman" w:cs="Arial"/>
        <w:sz w:val="14"/>
        <w:szCs w:val="14"/>
      </w:rPr>
      <w:instrText xml:space="preserve"> SAVEDATE  \@ "M/d/yyyy"  \* MERGEFORMAT </w:instrText>
    </w:r>
    <w:r>
      <w:rPr>
        <w:rFonts w:eastAsia="Times New Roman" w:cs="Arial"/>
        <w:sz w:val="14"/>
        <w:szCs w:val="14"/>
      </w:rPr>
      <w:fldChar w:fldCharType="separate"/>
    </w:r>
    <w:r w:rsidR="00C80EF4">
      <w:rPr>
        <w:rFonts w:eastAsia="Times New Roman" w:cs="Arial"/>
        <w:noProof/>
        <w:sz w:val="14"/>
        <w:szCs w:val="14"/>
      </w:rPr>
      <w:t>4/19/2018</w:t>
    </w:r>
    <w:r>
      <w:rPr>
        <w:rFonts w:eastAsia="Times New Roman" w:cs="Arial"/>
        <w:sz w:val="14"/>
        <w:szCs w:val="14"/>
      </w:rPr>
      <w:fldChar w:fldCharType="end"/>
    </w:r>
    <w:r>
      <w:rPr>
        <w:rFonts w:eastAsia="Times New Roman" w:cs="Arial"/>
        <w:sz w:val="14"/>
        <w:szCs w:val="14"/>
      </w:rPr>
      <w:ptab w:relativeTo="margin" w:alignment="right" w:leader="none"/>
    </w:r>
    <w:r>
      <w:rPr>
        <w:rFonts w:eastAsia="Times New Roman" w:cs="Arial"/>
        <w:sz w:val="14"/>
        <w:szCs w:val="14"/>
      </w:rPr>
      <w:t>Template-Release 2016-11</w:t>
    </w:r>
  </w:p>
  <w:p w14:paraId="71B73F9E" w14:textId="77777777" w:rsidR="00AB363E" w:rsidRPr="007D25EE" w:rsidRDefault="00AB363E" w:rsidP="007D25EE">
    <w:pPr>
      <w:pStyle w:val="Footer"/>
      <w:pBdr>
        <w:top w:val="thinThickSmallGap" w:sz="24" w:space="1" w:color="622423" w:themeColor="accent2" w:themeShade="7F"/>
      </w:pBdr>
      <w:spacing w:line="300" w:lineRule="exact"/>
      <w:rPr>
        <w:rFonts w:eastAsiaTheme="majorEastAsia" w:cs="Arial"/>
        <w:sz w:val="14"/>
        <w:szCs w:val="14"/>
      </w:rPr>
    </w:pPr>
    <w:r w:rsidRPr="007D25EE">
      <w:rPr>
        <w:rFonts w:eastAsiaTheme="majorEastAsia" w:cs="Arial"/>
        <w:sz w:val="14"/>
        <w:szCs w:val="14"/>
      </w:rPr>
      <w:t>Proprietary and Confidential</w:t>
    </w:r>
    <w:r w:rsidRPr="007D25EE">
      <w:rPr>
        <w:rFonts w:eastAsiaTheme="majorEastAsia" w:cs="Arial"/>
        <w:sz w:val="14"/>
        <w:szCs w:val="14"/>
      </w:rPr>
      <w:ptab w:relativeTo="margin" w:alignment="right" w:leader="none"/>
    </w:r>
    <w:r w:rsidRPr="007D25EE">
      <w:rPr>
        <w:rFonts w:eastAsiaTheme="majorEastAsia" w:cs="Arial"/>
        <w:sz w:val="14"/>
        <w:szCs w:val="14"/>
      </w:rPr>
      <w:t xml:space="preserve">Page </w:t>
    </w:r>
    <w:r w:rsidRPr="007D25EE">
      <w:rPr>
        <w:rFonts w:eastAsiaTheme="minorEastAsia" w:cs="Arial"/>
        <w:sz w:val="14"/>
        <w:szCs w:val="14"/>
      </w:rPr>
      <w:fldChar w:fldCharType="begin"/>
    </w:r>
    <w:r w:rsidRPr="007D25EE">
      <w:rPr>
        <w:rFonts w:cs="Arial"/>
        <w:sz w:val="14"/>
        <w:szCs w:val="14"/>
      </w:rPr>
      <w:instrText xml:space="preserve"> PAGE   \* MERGEFORMAT </w:instrText>
    </w:r>
    <w:r w:rsidRPr="007D25EE">
      <w:rPr>
        <w:rFonts w:eastAsiaTheme="minorEastAsia" w:cs="Arial"/>
        <w:sz w:val="14"/>
        <w:szCs w:val="14"/>
      </w:rPr>
      <w:fldChar w:fldCharType="separate"/>
    </w:r>
    <w:r w:rsidR="00083BF7" w:rsidRPr="00083BF7">
      <w:rPr>
        <w:rFonts w:eastAsiaTheme="majorEastAsia" w:cs="Arial"/>
        <w:noProof/>
        <w:sz w:val="14"/>
        <w:szCs w:val="14"/>
      </w:rPr>
      <w:t>1</w:t>
    </w:r>
    <w:r w:rsidRPr="007D25EE">
      <w:rPr>
        <w:rFonts w:eastAsiaTheme="majorEastAsia" w:cs="Arial"/>
        <w:noProof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3FA1" w14:textId="77777777" w:rsidR="00AB363E" w:rsidRPr="00BB0EC4" w:rsidRDefault="00AB363E" w:rsidP="00BB0EC4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10570"/>
      </w:tabs>
      <w:spacing w:line="300" w:lineRule="exact"/>
      <w:rPr>
        <w:rFonts w:eastAsiaTheme="majorEastAsia" w:cs="Arial"/>
        <w:sz w:val="14"/>
        <w:szCs w:val="14"/>
      </w:rPr>
    </w:pPr>
    <w:r>
      <w:rPr>
        <w:rFonts w:eastAsiaTheme="majorEastAsia" w:cs="Arial"/>
        <w:sz w:val="14"/>
        <w:szCs w:val="14"/>
      </w:rPr>
      <w:t>Technical Specifications</w:t>
    </w:r>
    <w:r w:rsidRPr="003F1382">
      <w:rPr>
        <w:rFonts w:eastAsiaTheme="majorEastAsia" w:cs="Arial"/>
        <w:b/>
        <w:color w:val="548DD4" w:themeColor="text2" w:themeTint="99"/>
        <w:sz w:val="14"/>
        <w:szCs w:val="14"/>
      </w:rPr>
      <w:t xml:space="preserve"> </w:t>
    </w:r>
    <w:r>
      <w:rPr>
        <w:rFonts w:eastAsiaTheme="majorEastAsia" w:cs="Arial"/>
        <w:b/>
        <w:color w:val="548DD4" w:themeColor="text2" w:themeTint="99"/>
        <w:sz w:val="14"/>
        <w:szCs w:val="14"/>
      </w:rPr>
      <w:tab/>
    </w:r>
  </w:p>
  <w:p w14:paraId="71B73FA2" w14:textId="77777777" w:rsidR="00AB363E" w:rsidRPr="007D25EE" w:rsidRDefault="00AB363E" w:rsidP="007D25EE">
    <w:pPr>
      <w:pStyle w:val="Footer"/>
      <w:pBdr>
        <w:top w:val="thinThickSmallGap" w:sz="24" w:space="1" w:color="622423" w:themeColor="accent2" w:themeShade="7F"/>
      </w:pBdr>
      <w:spacing w:line="300" w:lineRule="exact"/>
      <w:rPr>
        <w:rFonts w:eastAsiaTheme="majorEastAsia" w:cs="Arial"/>
        <w:sz w:val="14"/>
        <w:szCs w:val="14"/>
      </w:rPr>
    </w:pPr>
    <w:r w:rsidRPr="007D25EE">
      <w:rPr>
        <w:rFonts w:eastAsiaTheme="majorEastAsia" w:cs="Arial"/>
        <w:sz w:val="14"/>
        <w:szCs w:val="14"/>
      </w:rPr>
      <w:t>Proprietary and Confidential</w:t>
    </w:r>
    <w:r w:rsidRPr="007D25EE">
      <w:rPr>
        <w:rFonts w:eastAsiaTheme="majorEastAsia" w:cs="Arial"/>
        <w:sz w:val="14"/>
        <w:szCs w:val="14"/>
      </w:rPr>
      <w:ptab w:relativeTo="margin" w:alignment="right" w:leader="none"/>
    </w:r>
    <w:r w:rsidRPr="007D25EE">
      <w:rPr>
        <w:rFonts w:eastAsiaTheme="majorEastAsia" w:cs="Arial"/>
        <w:sz w:val="14"/>
        <w:szCs w:val="14"/>
      </w:rPr>
      <w:t xml:space="preserve">Page </w:t>
    </w:r>
    <w:r w:rsidRPr="007D25EE">
      <w:rPr>
        <w:rFonts w:eastAsiaTheme="minorEastAsia" w:cs="Arial"/>
        <w:sz w:val="14"/>
        <w:szCs w:val="14"/>
      </w:rPr>
      <w:fldChar w:fldCharType="begin"/>
    </w:r>
    <w:r w:rsidRPr="007D25EE">
      <w:rPr>
        <w:rFonts w:cs="Arial"/>
        <w:sz w:val="14"/>
        <w:szCs w:val="14"/>
      </w:rPr>
      <w:instrText xml:space="preserve"> PAGE   \* MERGEFORMAT </w:instrText>
    </w:r>
    <w:r w:rsidRPr="007D25EE">
      <w:rPr>
        <w:rFonts w:eastAsiaTheme="minorEastAsia" w:cs="Arial"/>
        <w:sz w:val="14"/>
        <w:szCs w:val="14"/>
      </w:rPr>
      <w:fldChar w:fldCharType="separate"/>
    </w:r>
    <w:r w:rsidR="00083BF7" w:rsidRPr="00083BF7">
      <w:rPr>
        <w:rFonts w:eastAsiaTheme="majorEastAsia" w:cs="Arial"/>
        <w:noProof/>
        <w:sz w:val="14"/>
        <w:szCs w:val="14"/>
      </w:rPr>
      <w:t>2</w:t>
    </w:r>
    <w:r w:rsidRPr="007D25EE">
      <w:rPr>
        <w:rFonts w:eastAsiaTheme="majorEastAsia" w:cs="Arial"/>
        <w:noProof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3FA3" w14:textId="77777777" w:rsidR="00AB363E" w:rsidRPr="002F4CC9" w:rsidRDefault="00AB363E" w:rsidP="00D631E0">
    <w:pPr>
      <w:pStyle w:val="Footer"/>
      <w:pBdr>
        <w:top w:val="thinThickSmallGap" w:sz="24" w:space="0" w:color="622423" w:themeColor="accent2" w:themeShade="7F"/>
      </w:pBdr>
      <w:spacing w:line="300" w:lineRule="exact"/>
      <w:rPr>
        <w:rFonts w:eastAsiaTheme="majorEastAsia" w:cs="Arial"/>
        <w:b/>
        <w:color w:val="365F91" w:themeColor="accent1" w:themeShade="BF"/>
        <w:sz w:val="14"/>
        <w:szCs w:val="14"/>
      </w:rPr>
    </w:pPr>
    <w:r>
      <w:rPr>
        <w:rFonts w:eastAsiaTheme="majorEastAsia" w:cs="Arial"/>
        <w:sz w:val="14"/>
        <w:szCs w:val="14"/>
      </w:rPr>
      <w:fldChar w:fldCharType="begin"/>
    </w:r>
    <w:r>
      <w:rPr>
        <w:rFonts w:eastAsiaTheme="majorEastAsia" w:cs="Arial"/>
        <w:sz w:val="14"/>
        <w:szCs w:val="14"/>
      </w:rPr>
      <w:instrText xml:space="preserve"> TITLE   \* MERGEFORMAT </w:instrText>
    </w:r>
    <w:r>
      <w:rPr>
        <w:rFonts w:eastAsiaTheme="majorEastAsia" w:cs="Arial"/>
        <w:sz w:val="14"/>
        <w:szCs w:val="14"/>
      </w:rPr>
      <w:fldChar w:fldCharType="separate"/>
    </w:r>
    <w:r>
      <w:rPr>
        <w:rFonts w:eastAsiaTheme="majorEastAsia" w:cs="Arial"/>
        <w:sz w:val="14"/>
        <w:szCs w:val="14"/>
      </w:rPr>
      <w:t>Technical Specifications</w:t>
    </w:r>
    <w:r>
      <w:rPr>
        <w:rFonts w:eastAsiaTheme="majorEastAsia" w:cs="Arial"/>
        <w:sz w:val="14"/>
        <w:szCs w:val="14"/>
      </w:rPr>
      <w:fldChar w:fldCharType="end"/>
    </w:r>
  </w:p>
  <w:p w14:paraId="71B73FA4" w14:textId="77777777" w:rsidR="00AB363E" w:rsidRPr="00D631E0" w:rsidRDefault="00AB363E" w:rsidP="00D631E0">
    <w:pPr>
      <w:pStyle w:val="Footer"/>
      <w:pBdr>
        <w:top w:val="thinThickSmallGap" w:sz="24" w:space="0" w:color="622423" w:themeColor="accent2" w:themeShade="7F"/>
      </w:pBdr>
      <w:spacing w:line="300" w:lineRule="exact"/>
      <w:rPr>
        <w:rFonts w:eastAsiaTheme="majorEastAsia" w:cs="Arial"/>
        <w:sz w:val="14"/>
        <w:szCs w:val="14"/>
      </w:rPr>
    </w:pPr>
    <w:r w:rsidRPr="00D631E0">
      <w:rPr>
        <w:rFonts w:eastAsiaTheme="majorEastAsia" w:cs="Arial"/>
        <w:sz w:val="14"/>
        <w:szCs w:val="14"/>
      </w:rPr>
      <w:t>Proprietary and Confidential</w:t>
    </w:r>
    <w:r w:rsidRPr="00D631E0">
      <w:rPr>
        <w:rFonts w:eastAsiaTheme="majorEastAsia" w:cs="Arial"/>
        <w:sz w:val="14"/>
        <w:szCs w:val="14"/>
      </w:rPr>
      <w:ptab w:relativeTo="margin" w:alignment="right" w:leader="none"/>
    </w:r>
    <w:r w:rsidRPr="00D631E0">
      <w:rPr>
        <w:rFonts w:eastAsiaTheme="majorEastAsia" w:cs="Arial"/>
        <w:sz w:val="14"/>
        <w:szCs w:val="14"/>
      </w:rPr>
      <w:t xml:space="preserve">Page </w:t>
    </w:r>
    <w:r w:rsidRPr="00D631E0">
      <w:rPr>
        <w:rFonts w:eastAsiaTheme="minorEastAsia" w:cs="Arial"/>
        <w:sz w:val="14"/>
        <w:szCs w:val="14"/>
      </w:rPr>
      <w:fldChar w:fldCharType="begin"/>
    </w:r>
    <w:r w:rsidRPr="00D631E0">
      <w:rPr>
        <w:rFonts w:cs="Arial"/>
        <w:sz w:val="14"/>
        <w:szCs w:val="14"/>
      </w:rPr>
      <w:instrText xml:space="preserve"> PAGE   \* MERGEFORMAT </w:instrText>
    </w:r>
    <w:r w:rsidRPr="00D631E0">
      <w:rPr>
        <w:rFonts w:eastAsiaTheme="minorEastAsia" w:cs="Arial"/>
        <w:sz w:val="14"/>
        <w:szCs w:val="14"/>
      </w:rPr>
      <w:fldChar w:fldCharType="separate"/>
    </w:r>
    <w:r w:rsidR="00083BF7" w:rsidRPr="00083BF7">
      <w:rPr>
        <w:rFonts w:eastAsiaTheme="majorEastAsia" w:cs="Arial"/>
        <w:noProof/>
        <w:sz w:val="14"/>
        <w:szCs w:val="14"/>
      </w:rPr>
      <w:t>3</w:t>
    </w:r>
    <w:r w:rsidRPr="00D631E0">
      <w:rPr>
        <w:rFonts w:eastAsiaTheme="majorEastAsia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3D8F0" w14:textId="77777777" w:rsidR="00472474" w:rsidRDefault="00472474">
      <w:r>
        <w:separator/>
      </w:r>
    </w:p>
  </w:footnote>
  <w:footnote w:type="continuationSeparator" w:id="0">
    <w:p w14:paraId="78C9A8B3" w14:textId="77777777" w:rsidR="00472474" w:rsidRDefault="00472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3F9A" w14:textId="77777777" w:rsidR="00AB363E" w:rsidRDefault="00AB363E">
    <w:pPr>
      <w:spacing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15415" behindDoc="1" locked="0" layoutInCell="1" allowOverlap="1" wp14:anchorId="71B73FA5" wp14:editId="71B73FA6">
          <wp:simplePos x="0" y="0"/>
          <wp:positionH relativeFrom="page">
            <wp:posOffset>725170</wp:posOffset>
          </wp:positionH>
          <wp:positionV relativeFrom="page">
            <wp:posOffset>361950</wp:posOffset>
          </wp:positionV>
          <wp:extent cx="1600200" cy="575945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503315417" behindDoc="1" locked="0" layoutInCell="1" allowOverlap="1" wp14:anchorId="71B73FA7" wp14:editId="71B73FA8">
              <wp:simplePos x="0" y="0"/>
              <wp:positionH relativeFrom="page">
                <wp:posOffset>1210310</wp:posOffset>
              </wp:positionH>
              <wp:positionV relativeFrom="page">
                <wp:posOffset>1071245</wp:posOffset>
              </wp:positionV>
              <wp:extent cx="6047105" cy="1270"/>
              <wp:effectExtent l="10160" t="13970" r="10160" b="38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47105" cy="1270"/>
                        <a:chOff x="1906" y="1687"/>
                        <a:chExt cx="9523" cy="2"/>
                      </a:xfrm>
                    </wpg:grpSpPr>
                    <wps:wsp>
                      <wps:cNvPr id="2" name="Freeform 26"/>
                      <wps:cNvSpPr>
                        <a:spLocks/>
                      </wps:cNvSpPr>
                      <wps:spPr bwMode="auto">
                        <a:xfrm>
                          <a:off x="1906" y="1687"/>
                          <a:ext cx="9523" cy="2"/>
                        </a:xfrm>
                        <a:custGeom>
                          <a:avLst/>
                          <a:gdLst>
                            <a:gd name="T0" fmla="+- 0 1906 1906"/>
                            <a:gd name="T1" fmla="*/ T0 w 9523"/>
                            <a:gd name="T2" fmla="+- 0 11429 1906"/>
                            <a:gd name="T3" fmla="*/ T2 w 9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3">
                              <a:moveTo>
                                <a:pt x="0" y="0"/>
                              </a:moveTo>
                              <a:lnTo>
                                <a:pt x="952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95.3pt;margin-top:84.35pt;width:476.15pt;height:.1pt;z-index:-1063;mso-position-horizontal-relative:page;mso-position-vertical-relative:page" coordorigin="1906,1687" coordsize="952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">
              <v:shape id="Freeform 26" o:spid="_x0000_s1027" style="position:absolute;left:1906;top:1687;width:9523;height:2;visibility:visible;mso-wrap-style:square;v-text-anchor:top" coordsize="9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j6MUA&#10;AADaAAAADwAAAGRycy9kb3ducmV2LnhtbESPQWvCQBSE74L/YXmCF6mbelAbXcUqFqGgNlXQ2yP7&#10;TILZtyG71fTfdwuCx2FmvmGm88aU4ka1KywreO1HIIhTqwvOFBy+1y9jEM4jaywtk4JfcjCftVtT&#10;jLW98xfdEp+JAGEXo4Lc+yqW0qU5GXR9WxEH72Jrgz7IOpO6xnuAm1IOomgoDRYcFnKsaJlTek1+&#10;jILPs36LVh89U22G5Wm0P25377qnVLfTLCYgPDX+GX60N1rBAP6vhBs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2PoxQAAANoAAAAPAAAAAAAAAAAAAAAAAJgCAABkcnMv&#10;ZG93bnJldi54bWxQSwUGAAAAAAQABAD1AAAAigMAAAAA&#10;" path="m,l9523,e" filled="f" strokeweight=".72pt">
                <v:path arrowok="t" o:connecttype="custom" o:connectlocs="0,0;9523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A28EB4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A0883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020C5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8CC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E1EE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014FC6"/>
    <w:multiLevelType w:val="multilevel"/>
    <w:tmpl w:val="F70AEB40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b/>
        <w:strike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6">
    <w:nsid w:val="251F5CA8"/>
    <w:multiLevelType w:val="hybridMultilevel"/>
    <w:tmpl w:val="BE3CAF78"/>
    <w:lvl w:ilvl="0" w:tplc="0409000F">
      <w:start w:val="1"/>
      <w:numFmt w:val="decimal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7">
    <w:nsid w:val="2DC927D2"/>
    <w:multiLevelType w:val="hybridMultilevel"/>
    <w:tmpl w:val="7C5C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55041"/>
    <w:multiLevelType w:val="hybridMultilevel"/>
    <w:tmpl w:val="3B06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02C18"/>
    <w:multiLevelType w:val="hybridMultilevel"/>
    <w:tmpl w:val="B8ECB4B0"/>
    <w:lvl w:ilvl="0" w:tplc="35266C2A">
      <w:start w:val="1"/>
      <w:numFmt w:val="decimal"/>
      <w:pStyle w:val="O-BodyText3NL"/>
      <w:lvlText w:val="%1."/>
      <w:lvlJc w:val="left"/>
      <w:pPr>
        <w:ind w:left="2160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7F01F7"/>
    <w:multiLevelType w:val="hybridMultilevel"/>
    <w:tmpl w:val="28407C1C"/>
    <w:lvl w:ilvl="0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1">
    <w:nsid w:val="35D2037E"/>
    <w:multiLevelType w:val="hybridMultilevel"/>
    <w:tmpl w:val="AA0E4D34"/>
    <w:lvl w:ilvl="0" w:tplc="44560E2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C3E5A2D"/>
    <w:multiLevelType w:val="hybridMultilevel"/>
    <w:tmpl w:val="606C68B8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3">
    <w:nsid w:val="3C5C67AE"/>
    <w:multiLevelType w:val="multilevel"/>
    <w:tmpl w:val="1080659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Arial" w:hAnsi="Arial" w:hint="default"/>
        <w:b/>
        <w:i w:val="0"/>
        <w:color w:val="000000"/>
        <w:sz w:val="28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000000"/>
        <w:sz w:val="22"/>
      </w:rPr>
    </w:lvl>
    <w:lvl w:ilvl="2">
      <w:start w:val="1"/>
      <w:numFmt w:val="decimal"/>
      <w:lvlText w:val="%1.%2.%3"/>
      <w:lvlJc w:val="left"/>
      <w:pPr>
        <w:tabs>
          <w:tab w:val="num" w:pos="3040"/>
        </w:tabs>
        <w:ind w:left="3040" w:hanging="880"/>
      </w:pPr>
      <w:rPr>
        <w:rFonts w:ascii="Arial" w:hAnsi="Arial" w:hint="default"/>
        <w:b/>
        <w:i w:val="0"/>
        <w:color w:val="00000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color w:val="00000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80"/>
        </w:tabs>
        <w:ind w:left="1280" w:hanging="1280"/>
      </w:pPr>
      <w:rPr>
        <w:rFonts w:ascii="Arial" w:hAnsi="Arial" w:hint="default"/>
        <w:b/>
        <w:i w:val="0"/>
        <w:color w:val="00000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80"/>
        </w:tabs>
        <w:ind w:left="1480" w:hanging="1480"/>
      </w:pPr>
      <w:rPr>
        <w:rFonts w:ascii="Arial" w:hAnsi="Arial" w:hint="default"/>
        <w:b/>
        <w:i/>
        <w:color w:val="00000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ascii="Arial" w:hAnsi="Arial" w:hint="default"/>
        <w:b w:val="0"/>
        <w:i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880"/>
        </w:tabs>
        <w:ind w:left="1880" w:hanging="1880"/>
      </w:pPr>
      <w:rPr>
        <w:rFonts w:ascii="Arial" w:hAnsi="Arial" w:hint="default"/>
        <w:b w:val="0"/>
        <w:i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2080"/>
        </w:tabs>
        <w:ind w:left="2080" w:hanging="2080"/>
      </w:pPr>
      <w:rPr>
        <w:rFonts w:ascii="Arial" w:hAnsi="Arial" w:hint="default"/>
        <w:b w:val="0"/>
        <w:i/>
        <w:color w:val="000000"/>
        <w:sz w:val="22"/>
      </w:rPr>
    </w:lvl>
  </w:abstractNum>
  <w:abstractNum w:abstractNumId="14">
    <w:nsid w:val="3CA00972"/>
    <w:multiLevelType w:val="hybridMultilevel"/>
    <w:tmpl w:val="3746CA20"/>
    <w:lvl w:ilvl="0" w:tplc="04090017">
      <w:start w:val="1"/>
      <w:numFmt w:val="lowerLetter"/>
      <w:lvlText w:val="%1)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5">
    <w:nsid w:val="3D8318E1"/>
    <w:multiLevelType w:val="hybridMultilevel"/>
    <w:tmpl w:val="4B7E7522"/>
    <w:lvl w:ilvl="0" w:tplc="22206ED0">
      <w:start w:val="1"/>
      <w:numFmt w:val="decimal"/>
      <w:pStyle w:val="O-BodyText2NL"/>
      <w:lvlText w:val="%1."/>
      <w:lvlJc w:val="left"/>
      <w:pPr>
        <w:ind w:left="2016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6">
    <w:nsid w:val="42336CF0"/>
    <w:multiLevelType w:val="multilevel"/>
    <w:tmpl w:val="1E088D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7">
    <w:nsid w:val="444F4554"/>
    <w:multiLevelType w:val="hybridMultilevel"/>
    <w:tmpl w:val="5E86B14A"/>
    <w:lvl w:ilvl="0" w:tplc="30AA45B4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8">
    <w:nsid w:val="607A03F3"/>
    <w:multiLevelType w:val="hybridMultilevel"/>
    <w:tmpl w:val="E81C3936"/>
    <w:lvl w:ilvl="0" w:tplc="CD62CCC8">
      <w:start w:val="1"/>
      <w:numFmt w:val="bullet"/>
      <w:pStyle w:val="O-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17F1386"/>
    <w:multiLevelType w:val="multilevel"/>
    <w:tmpl w:val="979229D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O-Heading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pStyle w:val="O-BodyText4bullet"/>
      <w:lvlText w:val=""/>
      <w:lvlJc w:val="left"/>
      <w:pPr>
        <w:ind w:left="28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6A377DCE"/>
    <w:multiLevelType w:val="hybridMultilevel"/>
    <w:tmpl w:val="C646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91E3E"/>
    <w:multiLevelType w:val="hybridMultilevel"/>
    <w:tmpl w:val="CADC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2D2D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56D15"/>
    <w:multiLevelType w:val="hybridMultilevel"/>
    <w:tmpl w:val="5D8E9926"/>
    <w:lvl w:ilvl="0" w:tplc="B48603A4">
      <w:start w:val="1"/>
      <w:numFmt w:val="bullet"/>
      <w:pStyle w:val="O-BodyText3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23">
    <w:nsid w:val="76CD6383"/>
    <w:multiLevelType w:val="multilevel"/>
    <w:tmpl w:val="9B047A08"/>
    <w:lvl w:ilvl="0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77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1800"/>
      </w:pPr>
      <w:rPr>
        <w:rFonts w:hint="default"/>
      </w:rPr>
    </w:lvl>
  </w:abstractNum>
  <w:abstractNum w:abstractNumId="24">
    <w:nsid w:val="79754A0B"/>
    <w:multiLevelType w:val="hybridMultilevel"/>
    <w:tmpl w:val="E7346A4C"/>
    <w:lvl w:ilvl="0" w:tplc="D88E5CCA">
      <w:start w:val="1"/>
      <w:numFmt w:val="bullet"/>
      <w:pStyle w:val="O-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B2169E3"/>
    <w:multiLevelType w:val="hybridMultilevel"/>
    <w:tmpl w:val="ED4E7CAA"/>
    <w:lvl w:ilvl="0" w:tplc="F46A0858">
      <w:start w:val="1"/>
      <w:numFmt w:val="bullet"/>
      <w:pStyle w:val="O-Bullet2"/>
      <w:lvlText w:val=""/>
      <w:lvlJc w:val="left"/>
      <w:pPr>
        <w:ind w:left="20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8"/>
  </w:num>
  <w:num w:numId="4">
    <w:abstractNumId w:val="24"/>
  </w:num>
  <w:num w:numId="5">
    <w:abstractNumId w:val="25"/>
  </w:num>
  <w:num w:numId="6">
    <w:abstractNumId w:val="1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9"/>
  </w:num>
  <w:num w:numId="14">
    <w:abstractNumId w:val="11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5"/>
  </w:num>
  <w:num w:numId="18">
    <w:abstractNumId w:val="12"/>
  </w:num>
  <w:num w:numId="19">
    <w:abstractNumId w:val="17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23"/>
  </w:num>
  <w:num w:numId="27">
    <w:abstractNumId w:val="21"/>
  </w:num>
  <w:num w:numId="28">
    <w:abstractNumId w:val="19"/>
  </w:num>
  <w:num w:numId="29">
    <w:abstractNumId w:val="16"/>
  </w:num>
  <w:num w:numId="30">
    <w:abstractNumId w:val="19"/>
  </w:num>
  <w:num w:numId="31">
    <w:abstractNumId w:val="19"/>
  </w:num>
  <w:num w:numId="32">
    <w:abstractNumId w:val="10"/>
  </w:num>
  <w:num w:numId="33">
    <w:abstractNumId w:val="6"/>
  </w:num>
  <w:num w:numId="34">
    <w:abstractNumId w:val="14"/>
  </w:num>
  <w:num w:numId="35">
    <w:abstractNumId w:val="19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D3"/>
    <w:rsid w:val="00002001"/>
    <w:rsid w:val="00003220"/>
    <w:rsid w:val="00003BB2"/>
    <w:rsid w:val="00006D54"/>
    <w:rsid w:val="0000722F"/>
    <w:rsid w:val="00015486"/>
    <w:rsid w:val="0001587F"/>
    <w:rsid w:val="000247DA"/>
    <w:rsid w:val="00035F95"/>
    <w:rsid w:val="0003701C"/>
    <w:rsid w:val="00040D69"/>
    <w:rsid w:val="000439B7"/>
    <w:rsid w:val="000454E1"/>
    <w:rsid w:val="00047CDD"/>
    <w:rsid w:val="00047DAA"/>
    <w:rsid w:val="000628EC"/>
    <w:rsid w:val="00083BF7"/>
    <w:rsid w:val="00085F21"/>
    <w:rsid w:val="000B02BA"/>
    <w:rsid w:val="000B04DB"/>
    <w:rsid w:val="000B20F8"/>
    <w:rsid w:val="000C4302"/>
    <w:rsid w:val="000D6E21"/>
    <w:rsid w:val="000E2D5B"/>
    <w:rsid w:val="000E4ECE"/>
    <w:rsid w:val="000E6E05"/>
    <w:rsid w:val="00100702"/>
    <w:rsid w:val="00102415"/>
    <w:rsid w:val="00103D32"/>
    <w:rsid w:val="00107BC7"/>
    <w:rsid w:val="00113B7D"/>
    <w:rsid w:val="00121F0D"/>
    <w:rsid w:val="00143100"/>
    <w:rsid w:val="00143D47"/>
    <w:rsid w:val="0014557B"/>
    <w:rsid w:val="00176D6C"/>
    <w:rsid w:val="0017784B"/>
    <w:rsid w:val="00183696"/>
    <w:rsid w:val="00183B37"/>
    <w:rsid w:val="0018747A"/>
    <w:rsid w:val="001874EC"/>
    <w:rsid w:val="00194692"/>
    <w:rsid w:val="0019639D"/>
    <w:rsid w:val="001A1681"/>
    <w:rsid w:val="001C3193"/>
    <w:rsid w:val="001D4BAA"/>
    <w:rsid w:val="001D7661"/>
    <w:rsid w:val="001E0180"/>
    <w:rsid w:val="001E13C4"/>
    <w:rsid w:val="00202C97"/>
    <w:rsid w:val="0020381B"/>
    <w:rsid w:val="002075BE"/>
    <w:rsid w:val="002113F7"/>
    <w:rsid w:val="00215CC3"/>
    <w:rsid w:val="0022203E"/>
    <w:rsid w:val="00225BFA"/>
    <w:rsid w:val="0023496D"/>
    <w:rsid w:val="00251329"/>
    <w:rsid w:val="002605B4"/>
    <w:rsid w:val="00261BCA"/>
    <w:rsid w:val="00264783"/>
    <w:rsid w:val="00274329"/>
    <w:rsid w:val="0028310B"/>
    <w:rsid w:val="00286CD7"/>
    <w:rsid w:val="00291379"/>
    <w:rsid w:val="00294576"/>
    <w:rsid w:val="002A5002"/>
    <w:rsid w:val="002A7070"/>
    <w:rsid w:val="002B1EF1"/>
    <w:rsid w:val="002B4198"/>
    <w:rsid w:val="002C1271"/>
    <w:rsid w:val="002C2190"/>
    <w:rsid w:val="002D191B"/>
    <w:rsid w:val="002D2845"/>
    <w:rsid w:val="002F0F6B"/>
    <w:rsid w:val="002F1009"/>
    <w:rsid w:val="002F18F6"/>
    <w:rsid w:val="002F4CC9"/>
    <w:rsid w:val="002F4E6C"/>
    <w:rsid w:val="002F5EA3"/>
    <w:rsid w:val="002F5F78"/>
    <w:rsid w:val="002F724E"/>
    <w:rsid w:val="003015C1"/>
    <w:rsid w:val="0030185B"/>
    <w:rsid w:val="00312EFD"/>
    <w:rsid w:val="003148C4"/>
    <w:rsid w:val="003157EE"/>
    <w:rsid w:val="0032273B"/>
    <w:rsid w:val="00323F62"/>
    <w:rsid w:val="00332F41"/>
    <w:rsid w:val="003404F8"/>
    <w:rsid w:val="0034513D"/>
    <w:rsid w:val="003475CF"/>
    <w:rsid w:val="003476B8"/>
    <w:rsid w:val="003479A1"/>
    <w:rsid w:val="0035737F"/>
    <w:rsid w:val="003735F0"/>
    <w:rsid w:val="00374033"/>
    <w:rsid w:val="00374B15"/>
    <w:rsid w:val="00394978"/>
    <w:rsid w:val="003949B0"/>
    <w:rsid w:val="003A1F3A"/>
    <w:rsid w:val="003A5814"/>
    <w:rsid w:val="003B1758"/>
    <w:rsid w:val="003B4976"/>
    <w:rsid w:val="003B50E8"/>
    <w:rsid w:val="003C077A"/>
    <w:rsid w:val="003C08EA"/>
    <w:rsid w:val="003C3A98"/>
    <w:rsid w:val="003C3E00"/>
    <w:rsid w:val="003D17E5"/>
    <w:rsid w:val="003D4F64"/>
    <w:rsid w:val="003D4FB9"/>
    <w:rsid w:val="003F1382"/>
    <w:rsid w:val="003F13E2"/>
    <w:rsid w:val="00403EAF"/>
    <w:rsid w:val="00412B8D"/>
    <w:rsid w:val="004135A4"/>
    <w:rsid w:val="00414435"/>
    <w:rsid w:val="00415BDC"/>
    <w:rsid w:val="0042327C"/>
    <w:rsid w:val="00433487"/>
    <w:rsid w:val="00437606"/>
    <w:rsid w:val="00443190"/>
    <w:rsid w:val="00446F3A"/>
    <w:rsid w:val="004536E1"/>
    <w:rsid w:val="004538CE"/>
    <w:rsid w:val="00455E7D"/>
    <w:rsid w:val="00457164"/>
    <w:rsid w:val="00463F77"/>
    <w:rsid w:val="0046537A"/>
    <w:rsid w:val="004679F7"/>
    <w:rsid w:val="00472474"/>
    <w:rsid w:val="00481A04"/>
    <w:rsid w:val="00482607"/>
    <w:rsid w:val="00490E97"/>
    <w:rsid w:val="00497CC3"/>
    <w:rsid w:val="00497E42"/>
    <w:rsid w:val="00497E8B"/>
    <w:rsid w:val="004A5EEC"/>
    <w:rsid w:val="004A63DB"/>
    <w:rsid w:val="004A716F"/>
    <w:rsid w:val="004B20FB"/>
    <w:rsid w:val="004B2240"/>
    <w:rsid w:val="004B3509"/>
    <w:rsid w:val="004B3E43"/>
    <w:rsid w:val="004B4BBF"/>
    <w:rsid w:val="004B7862"/>
    <w:rsid w:val="004C35D8"/>
    <w:rsid w:val="004C5071"/>
    <w:rsid w:val="004C5468"/>
    <w:rsid w:val="004D1DFF"/>
    <w:rsid w:val="004D401D"/>
    <w:rsid w:val="004E0E50"/>
    <w:rsid w:val="004E626E"/>
    <w:rsid w:val="004E72ED"/>
    <w:rsid w:val="004F2A37"/>
    <w:rsid w:val="004F2FE3"/>
    <w:rsid w:val="005124C3"/>
    <w:rsid w:val="005155F1"/>
    <w:rsid w:val="005254BA"/>
    <w:rsid w:val="00525968"/>
    <w:rsid w:val="00525A13"/>
    <w:rsid w:val="0052714B"/>
    <w:rsid w:val="005275A3"/>
    <w:rsid w:val="00532FC3"/>
    <w:rsid w:val="00534DDD"/>
    <w:rsid w:val="005374CA"/>
    <w:rsid w:val="00547AF3"/>
    <w:rsid w:val="00557584"/>
    <w:rsid w:val="00563051"/>
    <w:rsid w:val="005739B6"/>
    <w:rsid w:val="00574E0F"/>
    <w:rsid w:val="005974D6"/>
    <w:rsid w:val="005A03CD"/>
    <w:rsid w:val="005A5F32"/>
    <w:rsid w:val="005B05EB"/>
    <w:rsid w:val="005B109D"/>
    <w:rsid w:val="005C19D5"/>
    <w:rsid w:val="005C25B9"/>
    <w:rsid w:val="005C4029"/>
    <w:rsid w:val="005D1D3D"/>
    <w:rsid w:val="005D37DF"/>
    <w:rsid w:val="005D3D14"/>
    <w:rsid w:val="005D56FB"/>
    <w:rsid w:val="006013F1"/>
    <w:rsid w:val="0060630A"/>
    <w:rsid w:val="006139E0"/>
    <w:rsid w:val="00614C8C"/>
    <w:rsid w:val="006173E0"/>
    <w:rsid w:val="00617948"/>
    <w:rsid w:val="006244EC"/>
    <w:rsid w:val="00631CE2"/>
    <w:rsid w:val="00640401"/>
    <w:rsid w:val="00650E70"/>
    <w:rsid w:val="006515F9"/>
    <w:rsid w:val="00652D92"/>
    <w:rsid w:val="00653761"/>
    <w:rsid w:val="0066396B"/>
    <w:rsid w:val="0066466E"/>
    <w:rsid w:val="00671F91"/>
    <w:rsid w:val="00692D4E"/>
    <w:rsid w:val="006968AD"/>
    <w:rsid w:val="006A6534"/>
    <w:rsid w:val="006A747E"/>
    <w:rsid w:val="006B07DF"/>
    <w:rsid w:val="006B14F5"/>
    <w:rsid w:val="006B2323"/>
    <w:rsid w:val="006B68FD"/>
    <w:rsid w:val="006C203C"/>
    <w:rsid w:val="006C5B90"/>
    <w:rsid w:val="007030C6"/>
    <w:rsid w:val="007160F6"/>
    <w:rsid w:val="00737766"/>
    <w:rsid w:val="007412AE"/>
    <w:rsid w:val="00741ECD"/>
    <w:rsid w:val="00745D93"/>
    <w:rsid w:val="00774ACC"/>
    <w:rsid w:val="00776DEF"/>
    <w:rsid w:val="0079490A"/>
    <w:rsid w:val="007967C3"/>
    <w:rsid w:val="007A1007"/>
    <w:rsid w:val="007B1B97"/>
    <w:rsid w:val="007B5C1A"/>
    <w:rsid w:val="007C1EFD"/>
    <w:rsid w:val="007C22B3"/>
    <w:rsid w:val="007C3927"/>
    <w:rsid w:val="007D0A4A"/>
    <w:rsid w:val="007D25EE"/>
    <w:rsid w:val="007D71E7"/>
    <w:rsid w:val="007E157E"/>
    <w:rsid w:val="007E21E5"/>
    <w:rsid w:val="0080326E"/>
    <w:rsid w:val="00820E6C"/>
    <w:rsid w:val="00822CB3"/>
    <w:rsid w:val="00823C3B"/>
    <w:rsid w:val="0082503E"/>
    <w:rsid w:val="0084239D"/>
    <w:rsid w:val="00850C1F"/>
    <w:rsid w:val="00853DB0"/>
    <w:rsid w:val="00855623"/>
    <w:rsid w:val="0085578F"/>
    <w:rsid w:val="0086219B"/>
    <w:rsid w:val="00864200"/>
    <w:rsid w:val="00880783"/>
    <w:rsid w:val="008930A8"/>
    <w:rsid w:val="008A125A"/>
    <w:rsid w:val="008A43EB"/>
    <w:rsid w:val="008A4D02"/>
    <w:rsid w:val="008A5A95"/>
    <w:rsid w:val="008A5BA1"/>
    <w:rsid w:val="008B20A7"/>
    <w:rsid w:val="008B28D0"/>
    <w:rsid w:val="008C53C8"/>
    <w:rsid w:val="008D3B4A"/>
    <w:rsid w:val="008E3744"/>
    <w:rsid w:val="008E487D"/>
    <w:rsid w:val="008F1EAE"/>
    <w:rsid w:val="008F6147"/>
    <w:rsid w:val="008F7F0A"/>
    <w:rsid w:val="0092009E"/>
    <w:rsid w:val="00925415"/>
    <w:rsid w:val="009408FA"/>
    <w:rsid w:val="009545BA"/>
    <w:rsid w:val="00954989"/>
    <w:rsid w:val="009607D8"/>
    <w:rsid w:val="00966DA4"/>
    <w:rsid w:val="00967DC7"/>
    <w:rsid w:val="00975E6B"/>
    <w:rsid w:val="009778BA"/>
    <w:rsid w:val="00982062"/>
    <w:rsid w:val="00982A16"/>
    <w:rsid w:val="00983E8D"/>
    <w:rsid w:val="00990A62"/>
    <w:rsid w:val="00994B96"/>
    <w:rsid w:val="00994CDA"/>
    <w:rsid w:val="00994E7E"/>
    <w:rsid w:val="009A3615"/>
    <w:rsid w:val="009A62A1"/>
    <w:rsid w:val="009B12F6"/>
    <w:rsid w:val="009B23E6"/>
    <w:rsid w:val="009C27E2"/>
    <w:rsid w:val="009D32F8"/>
    <w:rsid w:val="009F0A43"/>
    <w:rsid w:val="009F1666"/>
    <w:rsid w:val="00A025F9"/>
    <w:rsid w:val="00A056F6"/>
    <w:rsid w:val="00A14185"/>
    <w:rsid w:val="00A2029F"/>
    <w:rsid w:val="00A25D1A"/>
    <w:rsid w:val="00A35AFF"/>
    <w:rsid w:val="00A42C3B"/>
    <w:rsid w:val="00A43BB2"/>
    <w:rsid w:val="00A50BE5"/>
    <w:rsid w:val="00A54FF2"/>
    <w:rsid w:val="00A60D09"/>
    <w:rsid w:val="00A77F05"/>
    <w:rsid w:val="00A820D5"/>
    <w:rsid w:val="00A86189"/>
    <w:rsid w:val="00A9267D"/>
    <w:rsid w:val="00A928F7"/>
    <w:rsid w:val="00A94361"/>
    <w:rsid w:val="00A95E2D"/>
    <w:rsid w:val="00AA266F"/>
    <w:rsid w:val="00AB0A46"/>
    <w:rsid w:val="00AB363E"/>
    <w:rsid w:val="00AC747C"/>
    <w:rsid w:val="00AD7E77"/>
    <w:rsid w:val="00B01BFF"/>
    <w:rsid w:val="00B0591D"/>
    <w:rsid w:val="00B063D5"/>
    <w:rsid w:val="00B17BF5"/>
    <w:rsid w:val="00B27C8C"/>
    <w:rsid w:val="00B313DD"/>
    <w:rsid w:val="00B33D77"/>
    <w:rsid w:val="00B37417"/>
    <w:rsid w:val="00B4331F"/>
    <w:rsid w:val="00B51653"/>
    <w:rsid w:val="00B54C3B"/>
    <w:rsid w:val="00B55C2E"/>
    <w:rsid w:val="00B63891"/>
    <w:rsid w:val="00B63F1F"/>
    <w:rsid w:val="00B71F1E"/>
    <w:rsid w:val="00B7498D"/>
    <w:rsid w:val="00B80C29"/>
    <w:rsid w:val="00B82401"/>
    <w:rsid w:val="00B9257D"/>
    <w:rsid w:val="00B943D5"/>
    <w:rsid w:val="00BA7F2C"/>
    <w:rsid w:val="00BB0EC4"/>
    <w:rsid w:val="00BB356C"/>
    <w:rsid w:val="00BC03A9"/>
    <w:rsid w:val="00BD7279"/>
    <w:rsid w:val="00BF0800"/>
    <w:rsid w:val="00BF57D4"/>
    <w:rsid w:val="00C01F98"/>
    <w:rsid w:val="00C05053"/>
    <w:rsid w:val="00C10FDF"/>
    <w:rsid w:val="00C13F03"/>
    <w:rsid w:val="00C25D93"/>
    <w:rsid w:val="00C37191"/>
    <w:rsid w:val="00C46B06"/>
    <w:rsid w:val="00C46EBF"/>
    <w:rsid w:val="00C53F9E"/>
    <w:rsid w:val="00C6235D"/>
    <w:rsid w:val="00C67901"/>
    <w:rsid w:val="00C725EC"/>
    <w:rsid w:val="00C7562B"/>
    <w:rsid w:val="00C80EF4"/>
    <w:rsid w:val="00C92615"/>
    <w:rsid w:val="00C97BF1"/>
    <w:rsid w:val="00CA0889"/>
    <w:rsid w:val="00CA4AFB"/>
    <w:rsid w:val="00CC518A"/>
    <w:rsid w:val="00CE104E"/>
    <w:rsid w:val="00CF1325"/>
    <w:rsid w:val="00CF49B8"/>
    <w:rsid w:val="00CF56FA"/>
    <w:rsid w:val="00D11437"/>
    <w:rsid w:val="00D25A72"/>
    <w:rsid w:val="00D3119A"/>
    <w:rsid w:val="00D331D3"/>
    <w:rsid w:val="00D34D91"/>
    <w:rsid w:val="00D44272"/>
    <w:rsid w:val="00D44C28"/>
    <w:rsid w:val="00D56C86"/>
    <w:rsid w:val="00D629CE"/>
    <w:rsid w:val="00D631E0"/>
    <w:rsid w:val="00D63C25"/>
    <w:rsid w:val="00D64FBD"/>
    <w:rsid w:val="00D660E6"/>
    <w:rsid w:val="00D7338F"/>
    <w:rsid w:val="00D74C14"/>
    <w:rsid w:val="00D75D6B"/>
    <w:rsid w:val="00D81D0D"/>
    <w:rsid w:val="00D82A88"/>
    <w:rsid w:val="00D90E5B"/>
    <w:rsid w:val="00D91345"/>
    <w:rsid w:val="00D927DE"/>
    <w:rsid w:val="00D93555"/>
    <w:rsid w:val="00DA1AB5"/>
    <w:rsid w:val="00DA21B8"/>
    <w:rsid w:val="00DA2AF0"/>
    <w:rsid w:val="00DB15A0"/>
    <w:rsid w:val="00DC419D"/>
    <w:rsid w:val="00DC7E00"/>
    <w:rsid w:val="00DD4EF0"/>
    <w:rsid w:val="00DD6AC5"/>
    <w:rsid w:val="00DE313F"/>
    <w:rsid w:val="00DE56E7"/>
    <w:rsid w:val="00E0129A"/>
    <w:rsid w:val="00E0222F"/>
    <w:rsid w:val="00E02BE8"/>
    <w:rsid w:val="00E12888"/>
    <w:rsid w:val="00E22CC7"/>
    <w:rsid w:val="00E332CA"/>
    <w:rsid w:val="00E42666"/>
    <w:rsid w:val="00E46723"/>
    <w:rsid w:val="00E513D6"/>
    <w:rsid w:val="00E53A22"/>
    <w:rsid w:val="00E57990"/>
    <w:rsid w:val="00E63648"/>
    <w:rsid w:val="00E65CEB"/>
    <w:rsid w:val="00E673FA"/>
    <w:rsid w:val="00E772C4"/>
    <w:rsid w:val="00E823A5"/>
    <w:rsid w:val="00E909D8"/>
    <w:rsid w:val="00E97201"/>
    <w:rsid w:val="00E97766"/>
    <w:rsid w:val="00EB1256"/>
    <w:rsid w:val="00EC1ED3"/>
    <w:rsid w:val="00EC2599"/>
    <w:rsid w:val="00EC5FD0"/>
    <w:rsid w:val="00EC7B3B"/>
    <w:rsid w:val="00ED28E9"/>
    <w:rsid w:val="00ED7DCB"/>
    <w:rsid w:val="00EE0CA8"/>
    <w:rsid w:val="00EF0A7E"/>
    <w:rsid w:val="00EF3897"/>
    <w:rsid w:val="00EF3BEB"/>
    <w:rsid w:val="00EF7D7D"/>
    <w:rsid w:val="00F0610B"/>
    <w:rsid w:val="00F1021C"/>
    <w:rsid w:val="00F24A86"/>
    <w:rsid w:val="00F250AF"/>
    <w:rsid w:val="00F37A75"/>
    <w:rsid w:val="00F40013"/>
    <w:rsid w:val="00F41E6E"/>
    <w:rsid w:val="00F44C19"/>
    <w:rsid w:val="00F462E6"/>
    <w:rsid w:val="00F46FA6"/>
    <w:rsid w:val="00F65CAD"/>
    <w:rsid w:val="00F679FA"/>
    <w:rsid w:val="00F72DD9"/>
    <w:rsid w:val="00F82A39"/>
    <w:rsid w:val="00F92F27"/>
    <w:rsid w:val="00F93538"/>
    <w:rsid w:val="00F93550"/>
    <w:rsid w:val="00FA120A"/>
    <w:rsid w:val="00FA44D3"/>
    <w:rsid w:val="00FA5BA4"/>
    <w:rsid w:val="00FB7B1D"/>
    <w:rsid w:val="00FD102A"/>
    <w:rsid w:val="00FD1F67"/>
    <w:rsid w:val="00FD5FEB"/>
    <w:rsid w:val="00FD61A3"/>
    <w:rsid w:val="00FE5978"/>
    <w:rsid w:val="00FF1474"/>
    <w:rsid w:val="00FF19B7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73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9B6"/>
    <w:pPr>
      <w:spacing w:after="0" w:line="240" w:lineRule="auto"/>
    </w:pPr>
    <w:rPr>
      <w:rFonts w:ascii="Arial" w:hAnsi="Arial"/>
      <w:sz w:val="18"/>
    </w:rPr>
  </w:style>
  <w:style w:type="paragraph" w:styleId="Heading1">
    <w:name w:val="heading 1"/>
    <w:aliases w:val="O-Heading 1"/>
    <w:basedOn w:val="Normal"/>
    <w:next w:val="Normal"/>
    <w:link w:val="Heading1Char"/>
    <w:uiPriority w:val="9"/>
    <w:qFormat/>
    <w:rsid w:val="004D401D"/>
    <w:pPr>
      <w:keepNext/>
      <w:keepLines/>
      <w:pageBreakBefore/>
      <w:numPr>
        <w:numId w:val="2"/>
      </w:numPr>
      <w:tabs>
        <w:tab w:val="left" w:pos="1080"/>
      </w:tabs>
      <w:spacing w:before="240" w:after="120"/>
      <w:outlineLvl w:val="0"/>
    </w:pPr>
    <w:rPr>
      <w:rFonts w:ascii="Arial Bold" w:eastAsiaTheme="majorEastAsia" w:hAnsi="Arial Bold" w:cs="Arial"/>
      <w:b/>
      <w:color w:val="D45C00"/>
      <w:sz w:val="28"/>
      <w:szCs w:val="24"/>
    </w:rPr>
  </w:style>
  <w:style w:type="paragraph" w:styleId="Heading2">
    <w:name w:val="heading 2"/>
    <w:aliases w:val="O-Heading 2"/>
    <w:next w:val="BodyText"/>
    <w:link w:val="Heading2Char"/>
    <w:uiPriority w:val="9"/>
    <w:qFormat/>
    <w:rsid w:val="004538CE"/>
    <w:pPr>
      <w:keepNext/>
      <w:widowControl/>
      <w:numPr>
        <w:ilvl w:val="1"/>
        <w:numId w:val="2"/>
      </w:numPr>
      <w:spacing w:before="180" w:after="120" w:line="240" w:lineRule="auto"/>
      <w:outlineLvl w:val="1"/>
    </w:pPr>
    <w:rPr>
      <w:rFonts w:ascii="Arial" w:eastAsia="Arial Unicode MS" w:hAnsi="Arial" w:cs="Times New Roman"/>
      <w:b/>
      <w:color w:val="000000"/>
      <w:sz w:val="24"/>
      <w:szCs w:val="20"/>
    </w:rPr>
  </w:style>
  <w:style w:type="paragraph" w:styleId="Heading3">
    <w:name w:val="heading 3"/>
    <w:aliases w:val="(1.1.1),Heading 31,Heading 3 Char Char Char,3rdOrd (1.) Char,Unnumbered Head Char,uh Char,UH Char,Third-Order Heading Char,Level 2 Heading Char,h2 Char,heading 3 Char,h3 Char,3 bullet Char,b Char,2 Char,TmpltListSub(a Char,c) Ch,3,l3,h3,H3"/>
    <w:next w:val="BodyText"/>
    <w:link w:val="Heading3Char"/>
    <w:uiPriority w:val="99"/>
    <w:qFormat/>
    <w:rsid w:val="004D401D"/>
    <w:pPr>
      <w:keepNext/>
      <w:widowControl/>
      <w:spacing w:before="120" w:after="40" w:line="240" w:lineRule="auto"/>
      <w:ind w:left="720" w:firstLine="720"/>
      <w:outlineLvl w:val="2"/>
    </w:pPr>
    <w:rPr>
      <w:rFonts w:ascii="Arial" w:eastAsia="Times New Roman" w:hAnsi="Arial" w:cs="Times New Roman"/>
      <w:b/>
      <w:color w:val="000000"/>
      <w:szCs w:val="20"/>
    </w:rPr>
  </w:style>
  <w:style w:type="paragraph" w:styleId="Heading4">
    <w:name w:val="heading 4"/>
    <w:aliases w:val="(1.1.1.1),Map Title,4thOrd (a.),Main Head,mh,MH,Fourth-Order Heading,h4,tables,headhbk,l4"/>
    <w:next w:val="BodyText"/>
    <w:link w:val="Heading4Char"/>
    <w:uiPriority w:val="99"/>
    <w:qFormat/>
    <w:rsid w:val="004D401D"/>
    <w:pPr>
      <w:keepNext/>
      <w:widowControl/>
      <w:numPr>
        <w:ilvl w:val="3"/>
        <w:numId w:val="1"/>
      </w:numPr>
      <w:spacing w:before="120" w:after="40" w:line="240" w:lineRule="auto"/>
      <w:outlineLvl w:val="3"/>
    </w:pPr>
    <w:rPr>
      <w:rFonts w:ascii="Arial" w:eastAsia="Times New Roman" w:hAnsi="Arial" w:cs="Times New Roman"/>
      <w:b/>
      <w:color w:val="000000"/>
      <w:szCs w:val="20"/>
    </w:rPr>
  </w:style>
  <w:style w:type="paragraph" w:styleId="Heading5">
    <w:name w:val="heading 5"/>
    <w:aliases w:val="(1.1.1.1.1),Block Label,h5,Subhead 1,H1,H5,l5"/>
    <w:next w:val="BodyText"/>
    <w:link w:val="Heading5Char"/>
    <w:uiPriority w:val="99"/>
    <w:qFormat/>
    <w:rsid w:val="004D401D"/>
    <w:pPr>
      <w:keepNext/>
      <w:widowControl/>
      <w:numPr>
        <w:ilvl w:val="4"/>
        <w:numId w:val="1"/>
      </w:numPr>
      <w:spacing w:before="120" w:after="40" w:line="240" w:lineRule="auto"/>
      <w:outlineLvl w:val="4"/>
    </w:pPr>
    <w:rPr>
      <w:rFonts w:ascii="Arial" w:eastAsia="Times New Roman" w:hAnsi="Arial" w:cs="Times New Roman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4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401D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4D4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01D"/>
    <w:rPr>
      <w:rFonts w:ascii="Arial" w:hAnsi="Arial"/>
      <w:sz w:val="18"/>
    </w:rPr>
  </w:style>
  <w:style w:type="table" w:styleId="TableGrid">
    <w:name w:val="Table Grid"/>
    <w:basedOn w:val="TableNormal"/>
    <w:uiPriority w:val="59"/>
    <w:rsid w:val="004D4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4D401D"/>
    <w:pPr>
      <w:widowControl/>
      <w:spacing w:after="0" w:line="240" w:lineRule="auto"/>
    </w:pPr>
    <w:rPr>
      <w:sz w:val="2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i w:val="0"/>
        <w:color w:val="FFFFFF" w:themeColor="background1"/>
        <w:sz w:val="2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C0504D" w:themeFill="accent2"/>
      </w:tcPr>
    </w:tblStylePr>
  </w:style>
  <w:style w:type="character" w:styleId="PlaceholderText">
    <w:name w:val="Placeholder Text"/>
    <w:basedOn w:val="DefaultParagraphFont"/>
    <w:uiPriority w:val="99"/>
    <w:semiHidden/>
    <w:rsid w:val="004D40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O-Heading 2 Char"/>
    <w:basedOn w:val="DefaultParagraphFont"/>
    <w:link w:val="Heading2"/>
    <w:uiPriority w:val="9"/>
    <w:rsid w:val="004538CE"/>
    <w:rPr>
      <w:rFonts w:ascii="Arial" w:eastAsia="Arial Unicode MS" w:hAnsi="Arial" w:cs="Times New Roman"/>
      <w:b/>
      <w:color w:val="000000"/>
      <w:sz w:val="24"/>
      <w:szCs w:val="20"/>
    </w:rPr>
  </w:style>
  <w:style w:type="character" w:customStyle="1" w:styleId="Heading1Char">
    <w:name w:val="Heading 1 Char"/>
    <w:aliases w:val="O-Heading 1 Char"/>
    <w:basedOn w:val="DefaultParagraphFont"/>
    <w:link w:val="Heading1"/>
    <w:uiPriority w:val="9"/>
    <w:rsid w:val="004D401D"/>
    <w:rPr>
      <w:rFonts w:ascii="Arial Bold" w:eastAsiaTheme="majorEastAsia" w:hAnsi="Arial Bold" w:cs="Arial"/>
      <w:b/>
      <w:color w:val="D45C00"/>
      <w:sz w:val="28"/>
      <w:szCs w:val="24"/>
    </w:rPr>
  </w:style>
  <w:style w:type="character" w:styleId="Hyperlink">
    <w:name w:val="Hyperlink"/>
    <w:uiPriority w:val="99"/>
    <w:rsid w:val="004D40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401D"/>
    <w:pPr>
      <w:ind w:left="720"/>
      <w:contextualSpacing/>
    </w:pPr>
  </w:style>
  <w:style w:type="character" w:customStyle="1" w:styleId="paboldbluetext1">
    <w:name w:val="paboldbluetext1"/>
    <w:basedOn w:val="DefaultParagraphFont"/>
    <w:rsid w:val="004D401D"/>
    <w:rPr>
      <w:rFonts w:ascii="Arial" w:hAnsi="Arial" w:cs="Arial" w:hint="default"/>
      <w:b/>
      <w:bCs/>
      <w:i w:val="0"/>
      <w:iCs w:val="0"/>
      <w:color w:val="0000C4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D401D"/>
    <w:pPr>
      <w:widowControl/>
      <w:numPr>
        <w:numId w:val="0"/>
      </w:num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401D"/>
    <w:pPr>
      <w:tabs>
        <w:tab w:val="left" w:pos="720"/>
        <w:tab w:val="right" w:leader="dot" w:pos="10870"/>
      </w:tabs>
      <w:spacing w:line="360" w:lineRule="exact"/>
      <w:ind w:left="720" w:hanging="45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D401D"/>
    <w:pPr>
      <w:tabs>
        <w:tab w:val="left" w:pos="270"/>
        <w:tab w:val="right" w:leader="dot" w:pos="10870"/>
      </w:tabs>
      <w:spacing w:line="360" w:lineRule="exact"/>
    </w:pPr>
  </w:style>
  <w:style w:type="character" w:customStyle="1" w:styleId="Heading3Char">
    <w:name w:val="Heading 3 Char"/>
    <w:aliases w:val="(1.1.1) Char,Heading 31 Char,Heading 3 Char Char Char Char,3rdOrd (1.) Char Char,Unnumbered Head Char Char,uh Char Char,UH Char Char,Third-Order Heading Char Char,Level 2 Heading Char Char,h2 Char Char,heading 3 Char Char,h3 Char Char"/>
    <w:basedOn w:val="DefaultParagraphFont"/>
    <w:link w:val="Heading3"/>
    <w:uiPriority w:val="99"/>
    <w:rsid w:val="004D401D"/>
    <w:rPr>
      <w:rFonts w:ascii="Arial" w:eastAsia="Times New Roman" w:hAnsi="Arial" w:cs="Times New Roman"/>
      <w:b/>
      <w:color w:val="00000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40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01D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01D"/>
    <w:rPr>
      <w:vertAlign w:val="superscript"/>
    </w:rPr>
  </w:style>
  <w:style w:type="paragraph" w:styleId="TOC3">
    <w:name w:val="toc 3"/>
    <w:basedOn w:val="O-BodyText"/>
    <w:next w:val="O-BodyText"/>
    <w:autoRedefine/>
    <w:uiPriority w:val="39"/>
    <w:unhideWhenUsed/>
    <w:qFormat/>
    <w:rsid w:val="004D401D"/>
    <w:pPr>
      <w:tabs>
        <w:tab w:val="left" w:pos="1320"/>
        <w:tab w:val="right" w:leader="dot" w:pos="10870"/>
      </w:tabs>
      <w:spacing w:after="100"/>
      <w:ind w:left="446"/>
    </w:pPr>
    <w:rPr>
      <w:noProof/>
    </w:rPr>
  </w:style>
  <w:style w:type="character" w:customStyle="1" w:styleId="definition">
    <w:name w:val="definition"/>
    <w:basedOn w:val="DefaultParagraphFont"/>
    <w:rsid w:val="004D401D"/>
  </w:style>
  <w:style w:type="paragraph" w:styleId="NoSpacing">
    <w:name w:val="No Spacing"/>
    <w:uiPriority w:val="1"/>
    <w:qFormat/>
    <w:rsid w:val="004D401D"/>
    <w:pPr>
      <w:widowControl/>
      <w:spacing w:after="0" w:line="240" w:lineRule="auto"/>
    </w:pPr>
  </w:style>
  <w:style w:type="paragraph" w:customStyle="1" w:styleId="O-Title">
    <w:name w:val="O-Title"/>
    <w:basedOn w:val="Normal"/>
    <w:qFormat/>
    <w:rsid w:val="004D401D"/>
    <w:pPr>
      <w:spacing w:before="71"/>
      <w:ind w:left="630" w:right="-20"/>
      <w:jc w:val="center"/>
    </w:pPr>
    <w:rPr>
      <w:rFonts w:eastAsia="Arial" w:cs="Arial"/>
      <w:spacing w:val="-1"/>
      <w:position w:val="-1"/>
      <w:sz w:val="32"/>
      <w:szCs w:val="32"/>
    </w:rPr>
  </w:style>
  <w:style w:type="paragraph" w:customStyle="1" w:styleId="O-TableHead">
    <w:name w:val="O-Table Head"/>
    <w:basedOn w:val="O-BodyText"/>
    <w:qFormat/>
    <w:rsid w:val="004D401D"/>
    <w:pPr>
      <w:spacing w:before="120"/>
      <w:ind w:left="0"/>
    </w:pPr>
    <w:rPr>
      <w:b/>
      <w:w w:val="102"/>
    </w:rPr>
  </w:style>
  <w:style w:type="paragraph" w:customStyle="1" w:styleId="O-TableText">
    <w:name w:val="O-Table Text"/>
    <w:basedOn w:val="Normal"/>
    <w:qFormat/>
    <w:rsid w:val="004D401D"/>
    <w:pPr>
      <w:widowControl/>
      <w:spacing w:before="120" w:after="120"/>
    </w:pPr>
    <w:rPr>
      <w:rFonts w:cs="Arial"/>
      <w:szCs w:val="18"/>
    </w:rPr>
  </w:style>
  <w:style w:type="paragraph" w:customStyle="1" w:styleId="O-BodyText2">
    <w:name w:val="O-Body Text 2"/>
    <w:basedOn w:val="Normal"/>
    <w:qFormat/>
    <w:rsid w:val="002F4CC9"/>
    <w:pPr>
      <w:widowControl/>
      <w:autoSpaceDE w:val="0"/>
      <w:autoSpaceDN w:val="0"/>
      <w:adjustRightInd w:val="0"/>
      <w:spacing w:after="120"/>
      <w:ind w:left="1296"/>
    </w:pPr>
    <w:rPr>
      <w:rFonts w:cs="Arial"/>
      <w:szCs w:val="18"/>
    </w:rPr>
  </w:style>
  <w:style w:type="paragraph" w:customStyle="1" w:styleId="O-Bullet">
    <w:name w:val="O-Bullet"/>
    <w:basedOn w:val="O-BodyText"/>
    <w:qFormat/>
    <w:rsid w:val="006515F9"/>
    <w:pPr>
      <w:numPr>
        <w:numId w:val="3"/>
      </w:numPr>
      <w:spacing w:after="60"/>
      <w:ind w:left="1051" w:hanging="331"/>
    </w:pPr>
  </w:style>
  <w:style w:type="paragraph" w:styleId="BodyText">
    <w:name w:val="Body Text"/>
    <w:basedOn w:val="Normal"/>
    <w:link w:val="BodyTextChar"/>
    <w:uiPriority w:val="99"/>
    <w:unhideWhenUsed/>
    <w:rsid w:val="004D401D"/>
    <w:pPr>
      <w:spacing w:after="120"/>
    </w:pPr>
  </w:style>
  <w:style w:type="paragraph" w:customStyle="1" w:styleId="O-TableBullet">
    <w:name w:val="O-Table Bullet"/>
    <w:basedOn w:val="O-TableText"/>
    <w:qFormat/>
    <w:rsid w:val="004D401D"/>
    <w:pPr>
      <w:numPr>
        <w:numId w:val="4"/>
      </w:numPr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D401D"/>
    <w:rPr>
      <w:rFonts w:ascii="Arial" w:hAnsi="Arial"/>
      <w:sz w:val="18"/>
    </w:rPr>
  </w:style>
  <w:style w:type="character" w:customStyle="1" w:styleId="Heading4Char">
    <w:name w:val="Heading 4 Char"/>
    <w:aliases w:val="(1.1.1.1) Char,Map Title Char,4thOrd (a.) Char,Main Head Char,mh Char,MH Char,Fourth-Order Heading Char,h4 Char,tables Char,headhbk Char,l4 Char"/>
    <w:basedOn w:val="DefaultParagraphFont"/>
    <w:link w:val="Heading4"/>
    <w:uiPriority w:val="99"/>
    <w:rsid w:val="004D401D"/>
    <w:rPr>
      <w:rFonts w:ascii="Arial" w:eastAsia="Times New Roman" w:hAnsi="Arial" w:cs="Times New Roman"/>
      <w:b/>
      <w:color w:val="000000"/>
      <w:szCs w:val="20"/>
    </w:rPr>
  </w:style>
  <w:style w:type="character" w:customStyle="1" w:styleId="Heading5Char">
    <w:name w:val="Heading 5 Char"/>
    <w:aliases w:val="(1.1.1.1.1) Char,Block Label Char,h5 Char,Subhead 1 Char,H1 Char,H5 Char,l5 Char"/>
    <w:basedOn w:val="DefaultParagraphFont"/>
    <w:link w:val="Heading5"/>
    <w:uiPriority w:val="99"/>
    <w:rsid w:val="004D401D"/>
    <w:rPr>
      <w:rFonts w:ascii="Arial" w:eastAsia="Times New Roman" w:hAnsi="Arial" w:cs="Times New Roman"/>
      <w:b/>
      <w:color w:val="000000"/>
      <w:sz w:val="20"/>
      <w:szCs w:val="20"/>
    </w:rPr>
  </w:style>
  <w:style w:type="paragraph" w:customStyle="1" w:styleId="O-Infinitivephrase">
    <w:name w:val="O-Infinitive phrase"/>
    <w:basedOn w:val="Header"/>
    <w:link w:val="O-InfinitivephraseChar"/>
    <w:rsid w:val="004D401D"/>
    <w:pPr>
      <w:widowControl/>
      <w:tabs>
        <w:tab w:val="clear" w:pos="4680"/>
        <w:tab w:val="center" w:pos="4320"/>
      </w:tabs>
      <w:spacing w:before="120" w:after="20"/>
      <w:ind w:left="720"/>
    </w:pPr>
    <w:rPr>
      <w:rFonts w:eastAsia="Times New Roman" w:cs="Times New Roman"/>
      <w:b/>
      <w:color w:val="000000"/>
      <w:szCs w:val="20"/>
    </w:rPr>
  </w:style>
  <w:style w:type="character" w:customStyle="1" w:styleId="O-InfinitivephraseChar">
    <w:name w:val="O-Infinitive phrase Char"/>
    <w:basedOn w:val="HeaderChar"/>
    <w:link w:val="O-Infinitivephrase"/>
    <w:rsid w:val="004D401D"/>
    <w:rPr>
      <w:rFonts w:ascii="Arial" w:eastAsia="Times New Roman" w:hAnsi="Arial" w:cs="Times New Roman"/>
      <w:b/>
      <w:color w:val="000000"/>
      <w:sz w:val="18"/>
      <w:szCs w:val="20"/>
    </w:rPr>
  </w:style>
  <w:style w:type="paragraph" w:customStyle="1" w:styleId="O-Subtitle">
    <w:name w:val="O-Subtitle"/>
    <w:basedOn w:val="Normal"/>
    <w:qFormat/>
    <w:rsid w:val="004D401D"/>
    <w:pPr>
      <w:ind w:left="634" w:right="-14"/>
      <w:jc w:val="center"/>
    </w:pPr>
    <w:rPr>
      <w:rFonts w:eastAsia="Arial" w:cs="Arial"/>
      <w:b/>
      <w:color w:val="E36C0A" w:themeColor="accent6" w:themeShade="BF"/>
      <w:sz w:val="24"/>
      <w:szCs w:val="24"/>
    </w:rPr>
  </w:style>
  <w:style w:type="paragraph" w:customStyle="1" w:styleId="O-BodyText">
    <w:name w:val="O-Body Text"/>
    <w:basedOn w:val="O-BodyText2"/>
    <w:qFormat/>
    <w:rsid w:val="006515F9"/>
    <w:pPr>
      <w:ind w:left="720"/>
    </w:pPr>
  </w:style>
  <w:style w:type="paragraph" w:customStyle="1" w:styleId="O-Bullet2">
    <w:name w:val="O-Bullet 2"/>
    <w:basedOn w:val="O-BodyText2"/>
    <w:qFormat/>
    <w:rsid w:val="006515F9"/>
    <w:pPr>
      <w:numPr>
        <w:numId w:val="5"/>
      </w:numPr>
      <w:spacing w:after="60"/>
      <w:ind w:left="1627" w:hanging="331"/>
    </w:pPr>
  </w:style>
  <w:style w:type="paragraph" w:styleId="NormalWeb">
    <w:name w:val="Normal (Web)"/>
    <w:basedOn w:val="Normal"/>
    <w:uiPriority w:val="99"/>
    <w:unhideWhenUsed/>
    <w:rsid w:val="004D401D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01D"/>
    <w:rPr>
      <w:b/>
      <w:bCs/>
    </w:rPr>
  </w:style>
  <w:style w:type="paragraph" w:styleId="Title">
    <w:name w:val="Title"/>
    <w:basedOn w:val="O-Title"/>
    <w:next w:val="Normal"/>
    <w:link w:val="TitleChar"/>
    <w:uiPriority w:val="10"/>
    <w:qFormat/>
    <w:rsid w:val="004D401D"/>
  </w:style>
  <w:style w:type="character" w:customStyle="1" w:styleId="TitleChar">
    <w:name w:val="Title Char"/>
    <w:basedOn w:val="DefaultParagraphFont"/>
    <w:link w:val="Title"/>
    <w:uiPriority w:val="10"/>
    <w:rsid w:val="004D401D"/>
    <w:rPr>
      <w:rFonts w:ascii="Arial" w:eastAsia="Arial" w:hAnsi="Arial" w:cs="Arial"/>
      <w:spacing w:val="-1"/>
      <w:position w:val="-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D4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0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01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01D"/>
    <w:rPr>
      <w:rFonts w:ascii="Arial" w:hAnsi="Arial"/>
      <w:b/>
      <w:bCs/>
      <w:sz w:val="20"/>
      <w:szCs w:val="20"/>
    </w:rPr>
  </w:style>
  <w:style w:type="paragraph" w:customStyle="1" w:styleId="O-BodyText2NL">
    <w:name w:val="O-Body Text 2 NL"/>
    <w:basedOn w:val="O-BodyText2"/>
    <w:qFormat/>
    <w:rsid w:val="006515F9"/>
    <w:pPr>
      <w:numPr>
        <w:numId w:val="6"/>
      </w:numPr>
      <w:spacing w:after="60"/>
      <w:ind w:left="1627" w:hanging="331"/>
    </w:pPr>
  </w:style>
  <w:style w:type="paragraph" w:customStyle="1" w:styleId="O-BodyText3NL">
    <w:name w:val="O-Body Text 3 NL"/>
    <w:basedOn w:val="O-BodyText2"/>
    <w:qFormat/>
    <w:rsid w:val="004538CE"/>
    <w:pPr>
      <w:numPr>
        <w:numId w:val="13"/>
      </w:numPr>
      <w:spacing w:after="60"/>
      <w:ind w:left="2275" w:hanging="331"/>
    </w:pPr>
  </w:style>
  <w:style w:type="paragraph" w:customStyle="1" w:styleId="O-BodyText4bullet">
    <w:name w:val="O-Body Text 4 bullet"/>
    <w:basedOn w:val="O-BodyText2"/>
    <w:qFormat/>
    <w:rsid w:val="004D401D"/>
    <w:pPr>
      <w:numPr>
        <w:ilvl w:val="4"/>
        <w:numId w:val="2"/>
      </w:numPr>
      <w:spacing w:after="0"/>
    </w:pPr>
  </w:style>
  <w:style w:type="paragraph" w:customStyle="1" w:styleId="O-BodyText5bullet">
    <w:name w:val="O-Body Text 5 bullet"/>
    <w:basedOn w:val="O-BodyText4bullet"/>
    <w:qFormat/>
    <w:rsid w:val="004D401D"/>
    <w:pPr>
      <w:numPr>
        <w:ilvl w:val="0"/>
        <w:numId w:val="0"/>
      </w:numPr>
    </w:pPr>
  </w:style>
  <w:style w:type="paragraph" w:customStyle="1" w:styleId="O-BodyText3">
    <w:name w:val="O-Body Text 3"/>
    <w:basedOn w:val="O-BodyText2"/>
    <w:qFormat/>
    <w:rsid w:val="004538CE"/>
    <w:pPr>
      <w:spacing w:after="60"/>
      <w:ind w:left="1944"/>
    </w:pPr>
  </w:style>
  <w:style w:type="paragraph" w:customStyle="1" w:styleId="O-Heading3">
    <w:name w:val="O-Heading 3"/>
    <w:basedOn w:val="Heading2"/>
    <w:qFormat/>
    <w:rsid w:val="004538CE"/>
    <w:pPr>
      <w:keepLines/>
      <w:numPr>
        <w:ilvl w:val="2"/>
      </w:numPr>
      <w:tabs>
        <w:tab w:val="left" w:pos="1980"/>
      </w:tabs>
      <w:spacing w:before="120" w:after="60"/>
    </w:pPr>
    <w:rPr>
      <w:sz w:val="22"/>
      <w:szCs w:val="22"/>
    </w:rPr>
  </w:style>
  <w:style w:type="paragraph" w:customStyle="1" w:styleId="O-BodyText3bullet">
    <w:name w:val="O-Body Text 3 bullet"/>
    <w:basedOn w:val="O-BodyText3"/>
    <w:qFormat/>
    <w:rsid w:val="004538CE"/>
    <w:pPr>
      <w:numPr>
        <w:numId w:val="12"/>
      </w:numPr>
      <w:ind w:left="2275" w:hanging="331"/>
    </w:pPr>
  </w:style>
  <w:style w:type="paragraph" w:customStyle="1" w:styleId="BodyText1">
    <w:name w:val="Body Text 1"/>
    <w:basedOn w:val="Normal"/>
    <w:link w:val="BodyText1Char"/>
    <w:uiPriority w:val="99"/>
    <w:unhideWhenUsed/>
    <w:qFormat/>
    <w:rsid w:val="000B20F8"/>
    <w:pPr>
      <w:widowControl/>
      <w:spacing w:after="200" w:line="276" w:lineRule="auto"/>
      <w:ind w:left="1080"/>
    </w:pPr>
    <w:rPr>
      <w:rFonts w:asciiTheme="minorHAnsi" w:hAnsiTheme="minorHAnsi"/>
      <w:sz w:val="20"/>
    </w:rPr>
  </w:style>
  <w:style w:type="character" w:customStyle="1" w:styleId="BodyText1Char">
    <w:name w:val="Body Text 1 Char"/>
    <w:basedOn w:val="DefaultParagraphFont"/>
    <w:link w:val="BodyText1"/>
    <w:uiPriority w:val="99"/>
    <w:rsid w:val="000B20F8"/>
    <w:rPr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37A7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7A75"/>
    <w:rPr>
      <w:rFonts w:ascii="Arial" w:hAnsi="Arial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46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9B6"/>
    <w:pPr>
      <w:spacing w:after="0" w:line="240" w:lineRule="auto"/>
    </w:pPr>
    <w:rPr>
      <w:rFonts w:ascii="Arial" w:hAnsi="Arial"/>
      <w:sz w:val="18"/>
    </w:rPr>
  </w:style>
  <w:style w:type="paragraph" w:styleId="Heading1">
    <w:name w:val="heading 1"/>
    <w:aliases w:val="O-Heading 1"/>
    <w:basedOn w:val="Normal"/>
    <w:next w:val="Normal"/>
    <w:link w:val="Heading1Char"/>
    <w:uiPriority w:val="9"/>
    <w:qFormat/>
    <w:rsid w:val="004D401D"/>
    <w:pPr>
      <w:keepNext/>
      <w:keepLines/>
      <w:pageBreakBefore/>
      <w:numPr>
        <w:numId w:val="2"/>
      </w:numPr>
      <w:tabs>
        <w:tab w:val="left" w:pos="1080"/>
      </w:tabs>
      <w:spacing w:before="240" w:after="120"/>
      <w:outlineLvl w:val="0"/>
    </w:pPr>
    <w:rPr>
      <w:rFonts w:ascii="Arial Bold" w:eastAsiaTheme="majorEastAsia" w:hAnsi="Arial Bold" w:cs="Arial"/>
      <w:b/>
      <w:color w:val="D45C00"/>
      <w:sz w:val="28"/>
      <w:szCs w:val="24"/>
    </w:rPr>
  </w:style>
  <w:style w:type="paragraph" w:styleId="Heading2">
    <w:name w:val="heading 2"/>
    <w:aliases w:val="O-Heading 2"/>
    <w:next w:val="BodyText"/>
    <w:link w:val="Heading2Char"/>
    <w:uiPriority w:val="9"/>
    <w:qFormat/>
    <w:rsid w:val="004538CE"/>
    <w:pPr>
      <w:keepNext/>
      <w:widowControl/>
      <w:numPr>
        <w:ilvl w:val="1"/>
        <w:numId w:val="2"/>
      </w:numPr>
      <w:spacing w:before="180" w:after="120" w:line="240" w:lineRule="auto"/>
      <w:outlineLvl w:val="1"/>
    </w:pPr>
    <w:rPr>
      <w:rFonts w:ascii="Arial" w:eastAsia="Arial Unicode MS" w:hAnsi="Arial" w:cs="Times New Roman"/>
      <w:b/>
      <w:color w:val="000000"/>
      <w:sz w:val="24"/>
      <w:szCs w:val="20"/>
    </w:rPr>
  </w:style>
  <w:style w:type="paragraph" w:styleId="Heading3">
    <w:name w:val="heading 3"/>
    <w:aliases w:val="(1.1.1),Heading 31,Heading 3 Char Char Char,3rdOrd (1.) Char,Unnumbered Head Char,uh Char,UH Char,Third-Order Heading Char,Level 2 Heading Char,h2 Char,heading 3 Char,h3 Char,3 bullet Char,b Char,2 Char,TmpltListSub(a Char,c) Ch,3,l3,h3,H3"/>
    <w:next w:val="BodyText"/>
    <w:link w:val="Heading3Char"/>
    <w:uiPriority w:val="99"/>
    <w:qFormat/>
    <w:rsid w:val="004D401D"/>
    <w:pPr>
      <w:keepNext/>
      <w:widowControl/>
      <w:spacing w:before="120" w:after="40" w:line="240" w:lineRule="auto"/>
      <w:ind w:left="720" w:firstLine="720"/>
      <w:outlineLvl w:val="2"/>
    </w:pPr>
    <w:rPr>
      <w:rFonts w:ascii="Arial" w:eastAsia="Times New Roman" w:hAnsi="Arial" w:cs="Times New Roman"/>
      <w:b/>
      <w:color w:val="000000"/>
      <w:szCs w:val="20"/>
    </w:rPr>
  </w:style>
  <w:style w:type="paragraph" w:styleId="Heading4">
    <w:name w:val="heading 4"/>
    <w:aliases w:val="(1.1.1.1),Map Title,4thOrd (a.),Main Head,mh,MH,Fourth-Order Heading,h4,tables,headhbk,l4"/>
    <w:next w:val="BodyText"/>
    <w:link w:val="Heading4Char"/>
    <w:uiPriority w:val="99"/>
    <w:qFormat/>
    <w:rsid w:val="004D401D"/>
    <w:pPr>
      <w:keepNext/>
      <w:widowControl/>
      <w:numPr>
        <w:ilvl w:val="3"/>
        <w:numId w:val="1"/>
      </w:numPr>
      <w:spacing w:before="120" w:after="40" w:line="240" w:lineRule="auto"/>
      <w:outlineLvl w:val="3"/>
    </w:pPr>
    <w:rPr>
      <w:rFonts w:ascii="Arial" w:eastAsia="Times New Roman" w:hAnsi="Arial" w:cs="Times New Roman"/>
      <w:b/>
      <w:color w:val="000000"/>
      <w:szCs w:val="20"/>
    </w:rPr>
  </w:style>
  <w:style w:type="paragraph" w:styleId="Heading5">
    <w:name w:val="heading 5"/>
    <w:aliases w:val="(1.1.1.1.1),Block Label,h5,Subhead 1,H1,H5,l5"/>
    <w:next w:val="BodyText"/>
    <w:link w:val="Heading5Char"/>
    <w:uiPriority w:val="99"/>
    <w:qFormat/>
    <w:rsid w:val="004D401D"/>
    <w:pPr>
      <w:keepNext/>
      <w:widowControl/>
      <w:numPr>
        <w:ilvl w:val="4"/>
        <w:numId w:val="1"/>
      </w:numPr>
      <w:spacing w:before="120" w:after="40" w:line="240" w:lineRule="auto"/>
      <w:outlineLvl w:val="4"/>
    </w:pPr>
    <w:rPr>
      <w:rFonts w:ascii="Arial" w:eastAsia="Times New Roman" w:hAnsi="Arial" w:cs="Times New Roman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4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401D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4D4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01D"/>
    <w:rPr>
      <w:rFonts w:ascii="Arial" w:hAnsi="Arial"/>
      <w:sz w:val="18"/>
    </w:rPr>
  </w:style>
  <w:style w:type="table" w:styleId="TableGrid">
    <w:name w:val="Table Grid"/>
    <w:basedOn w:val="TableNormal"/>
    <w:uiPriority w:val="59"/>
    <w:rsid w:val="004D4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4D401D"/>
    <w:pPr>
      <w:widowControl/>
      <w:spacing w:after="0" w:line="240" w:lineRule="auto"/>
    </w:pPr>
    <w:rPr>
      <w:sz w:val="2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i w:val="0"/>
        <w:color w:val="FFFFFF" w:themeColor="background1"/>
        <w:sz w:val="2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C0504D" w:themeFill="accent2"/>
      </w:tcPr>
    </w:tblStylePr>
  </w:style>
  <w:style w:type="character" w:styleId="PlaceholderText">
    <w:name w:val="Placeholder Text"/>
    <w:basedOn w:val="DefaultParagraphFont"/>
    <w:uiPriority w:val="99"/>
    <w:semiHidden/>
    <w:rsid w:val="004D40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O-Heading 2 Char"/>
    <w:basedOn w:val="DefaultParagraphFont"/>
    <w:link w:val="Heading2"/>
    <w:uiPriority w:val="9"/>
    <w:rsid w:val="004538CE"/>
    <w:rPr>
      <w:rFonts w:ascii="Arial" w:eastAsia="Arial Unicode MS" w:hAnsi="Arial" w:cs="Times New Roman"/>
      <w:b/>
      <w:color w:val="000000"/>
      <w:sz w:val="24"/>
      <w:szCs w:val="20"/>
    </w:rPr>
  </w:style>
  <w:style w:type="character" w:customStyle="1" w:styleId="Heading1Char">
    <w:name w:val="Heading 1 Char"/>
    <w:aliases w:val="O-Heading 1 Char"/>
    <w:basedOn w:val="DefaultParagraphFont"/>
    <w:link w:val="Heading1"/>
    <w:uiPriority w:val="9"/>
    <w:rsid w:val="004D401D"/>
    <w:rPr>
      <w:rFonts w:ascii="Arial Bold" w:eastAsiaTheme="majorEastAsia" w:hAnsi="Arial Bold" w:cs="Arial"/>
      <w:b/>
      <w:color w:val="D45C00"/>
      <w:sz w:val="28"/>
      <w:szCs w:val="24"/>
    </w:rPr>
  </w:style>
  <w:style w:type="character" w:styleId="Hyperlink">
    <w:name w:val="Hyperlink"/>
    <w:uiPriority w:val="99"/>
    <w:rsid w:val="004D40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401D"/>
    <w:pPr>
      <w:ind w:left="720"/>
      <w:contextualSpacing/>
    </w:pPr>
  </w:style>
  <w:style w:type="character" w:customStyle="1" w:styleId="paboldbluetext1">
    <w:name w:val="paboldbluetext1"/>
    <w:basedOn w:val="DefaultParagraphFont"/>
    <w:rsid w:val="004D401D"/>
    <w:rPr>
      <w:rFonts w:ascii="Arial" w:hAnsi="Arial" w:cs="Arial" w:hint="default"/>
      <w:b/>
      <w:bCs/>
      <w:i w:val="0"/>
      <w:iCs w:val="0"/>
      <w:color w:val="0000C4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D401D"/>
    <w:pPr>
      <w:widowControl/>
      <w:numPr>
        <w:numId w:val="0"/>
      </w:num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401D"/>
    <w:pPr>
      <w:tabs>
        <w:tab w:val="left" w:pos="720"/>
        <w:tab w:val="right" w:leader="dot" w:pos="10870"/>
      </w:tabs>
      <w:spacing w:line="360" w:lineRule="exact"/>
      <w:ind w:left="720" w:hanging="45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D401D"/>
    <w:pPr>
      <w:tabs>
        <w:tab w:val="left" w:pos="270"/>
        <w:tab w:val="right" w:leader="dot" w:pos="10870"/>
      </w:tabs>
      <w:spacing w:line="360" w:lineRule="exact"/>
    </w:pPr>
  </w:style>
  <w:style w:type="character" w:customStyle="1" w:styleId="Heading3Char">
    <w:name w:val="Heading 3 Char"/>
    <w:aliases w:val="(1.1.1) Char,Heading 31 Char,Heading 3 Char Char Char Char,3rdOrd (1.) Char Char,Unnumbered Head Char Char,uh Char Char,UH Char Char,Third-Order Heading Char Char,Level 2 Heading Char Char,h2 Char Char,heading 3 Char Char,h3 Char Char"/>
    <w:basedOn w:val="DefaultParagraphFont"/>
    <w:link w:val="Heading3"/>
    <w:uiPriority w:val="99"/>
    <w:rsid w:val="004D401D"/>
    <w:rPr>
      <w:rFonts w:ascii="Arial" w:eastAsia="Times New Roman" w:hAnsi="Arial" w:cs="Times New Roman"/>
      <w:b/>
      <w:color w:val="00000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40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01D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01D"/>
    <w:rPr>
      <w:vertAlign w:val="superscript"/>
    </w:rPr>
  </w:style>
  <w:style w:type="paragraph" w:styleId="TOC3">
    <w:name w:val="toc 3"/>
    <w:basedOn w:val="O-BodyText"/>
    <w:next w:val="O-BodyText"/>
    <w:autoRedefine/>
    <w:uiPriority w:val="39"/>
    <w:unhideWhenUsed/>
    <w:qFormat/>
    <w:rsid w:val="004D401D"/>
    <w:pPr>
      <w:tabs>
        <w:tab w:val="left" w:pos="1320"/>
        <w:tab w:val="right" w:leader="dot" w:pos="10870"/>
      </w:tabs>
      <w:spacing w:after="100"/>
      <w:ind w:left="446"/>
    </w:pPr>
    <w:rPr>
      <w:noProof/>
    </w:rPr>
  </w:style>
  <w:style w:type="character" w:customStyle="1" w:styleId="definition">
    <w:name w:val="definition"/>
    <w:basedOn w:val="DefaultParagraphFont"/>
    <w:rsid w:val="004D401D"/>
  </w:style>
  <w:style w:type="paragraph" w:styleId="NoSpacing">
    <w:name w:val="No Spacing"/>
    <w:uiPriority w:val="1"/>
    <w:qFormat/>
    <w:rsid w:val="004D401D"/>
    <w:pPr>
      <w:widowControl/>
      <w:spacing w:after="0" w:line="240" w:lineRule="auto"/>
    </w:pPr>
  </w:style>
  <w:style w:type="paragraph" w:customStyle="1" w:styleId="O-Title">
    <w:name w:val="O-Title"/>
    <w:basedOn w:val="Normal"/>
    <w:qFormat/>
    <w:rsid w:val="004D401D"/>
    <w:pPr>
      <w:spacing w:before="71"/>
      <w:ind w:left="630" w:right="-20"/>
      <w:jc w:val="center"/>
    </w:pPr>
    <w:rPr>
      <w:rFonts w:eastAsia="Arial" w:cs="Arial"/>
      <w:spacing w:val="-1"/>
      <w:position w:val="-1"/>
      <w:sz w:val="32"/>
      <w:szCs w:val="32"/>
    </w:rPr>
  </w:style>
  <w:style w:type="paragraph" w:customStyle="1" w:styleId="O-TableHead">
    <w:name w:val="O-Table Head"/>
    <w:basedOn w:val="O-BodyText"/>
    <w:qFormat/>
    <w:rsid w:val="004D401D"/>
    <w:pPr>
      <w:spacing w:before="120"/>
      <w:ind w:left="0"/>
    </w:pPr>
    <w:rPr>
      <w:b/>
      <w:w w:val="102"/>
    </w:rPr>
  </w:style>
  <w:style w:type="paragraph" w:customStyle="1" w:styleId="O-TableText">
    <w:name w:val="O-Table Text"/>
    <w:basedOn w:val="Normal"/>
    <w:qFormat/>
    <w:rsid w:val="004D401D"/>
    <w:pPr>
      <w:widowControl/>
      <w:spacing w:before="120" w:after="120"/>
    </w:pPr>
    <w:rPr>
      <w:rFonts w:cs="Arial"/>
      <w:szCs w:val="18"/>
    </w:rPr>
  </w:style>
  <w:style w:type="paragraph" w:customStyle="1" w:styleId="O-BodyText2">
    <w:name w:val="O-Body Text 2"/>
    <w:basedOn w:val="Normal"/>
    <w:qFormat/>
    <w:rsid w:val="002F4CC9"/>
    <w:pPr>
      <w:widowControl/>
      <w:autoSpaceDE w:val="0"/>
      <w:autoSpaceDN w:val="0"/>
      <w:adjustRightInd w:val="0"/>
      <w:spacing w:after="120"/>
      <w:ind w:left="1296"/>
    </w:pPr>
    <w:rPr>
      <w:rFonts w:cs="Arial"/>
      <w:szCs w:val="18"/>
    </w:rPr>
  </w:style>
  <w:style w:type="paragraph" w:customStyle="1" w:styleId="O-Bullet">
    <w:name w:val="O-Bullet"/>
    <w:basedOn w:val="O-BodyText"/>
    <w:qFormat/>
    <w:rsid w:val="006515F9"/>
    <w:pPr>
      <w:numPr>
        <w:numId w:val="3"/>
      </w:numPr>
      <w:spacing w:after="60"/>
      <w:ind w:left="1051" w:hanging="331"/>
    </w:pPr>
  </w:style>
  <w:style w:type="paragraph" w:styleId="BodyText">
    <w:name w:val="Body Text"/>
    <w:basedOn w:val="Normal"/>
    <w:link w:val="BodyTextChar"/>
    <w:uiPriority w:val="99"/>
    <w:unhideWhenUsed/>
    <w:rsid w:val="004D401D"/>
    <w:pPr>
      <w:spacing w:after="120"/>
    </w:pPr>
  </w:style>
  <w:style w:type="paragraph" w:customStyle="1" w:styleId="O-TableBullet">
    <w:name w:val="O-Table Bullet"/>
    <w:basedOn w:val="O-TableText"/>
    <w:qFormat/>
    <w:rsid w:val="004D401D"/>
    <w:pPr>
      <w:numPr>
        <w:numId w:val="4"/>
      </w:numPr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D401D"/>
    <w:rPr>
      <w:rFonts w:ascii="Arial" w:hAnsi="Arial"/>
      <w:sz w:val="18"/>
    </w:rPr>
  </w:style>
  <w:style w:type="character" w:customStyle="1" w:styleId="Heading4Char">
    <w:name w:val="Heading 4 Char"/>
    <w:aliases w:val="(1.1.1.1) Char,Map Title Char,4thOrd (a.) Char,Main Head Char,mh Char,MH Char,Fourth-Order Heading Char,h4 Char,tables Char,headhbk Char,l4 Char"/>
    <w:basedOn w:val="DefaultParagraphFont"/>
    <w:link w:val="Heading4"/>
    <w:uiPriority w:val="99"/>
    <w:rsid w:val="004D401D"/>
    <w:rPr>
      <w:rFonts w:ascii="Arial" w:eastAsia="Times New Roman" w:hAnsi="Arial" w:cs="Times New Roman"/>
      <w:b/>
      <w:color w:val="000000"/>
      <w:szCs w:val="20"/>
    </w:rPr>
  </w:style>
  <w:style w:type="character" w:customStyle="1" w:styleId="Heading5Char">
    <w:name w:val="Heading 5 Char"/>
    <w:aliases w:val="(1.1.1.1.1) Char,Block Label Char,h5 Char,Subhead 1 Char,H1 Char,H5 Char,l5 Char"/>
    <w:basedOn w:val="DefaultParagraphFont"/>
    <w:link w:val="Heading5"/>
    <w:uiPriority w:val="99"/>
    <w:rsid w:val="004D401D"/>
    <w:rPr>
      <w:rFonts w:ascii="Arial" w:eastAsia="Times New Roman" w:hAnsi="Arial" w:cs="Times New Roman"/>
      <w:b/>
      <w:color w:val="000000"/>
      <w:sz w:val="20"/>
      <w:szCs w:val="20"/>
    </w:rPr>
  </w:style>
  <w:style w:type="paragraph" w:customStyle="1" w:styleId="O-Infinitivephrase">
    <w:name w:val="O-Infinitive phrase"/>
    <w:basedOn w:val="Header"/>
    <w:link w:val="O-InfinitivephraseChar"/>
    <w:rsid w:val="004D401D"/>
    <w:pPr>
      <w:widowControl/>
      <w:tabs>
        <w:tab w:val="clear" w:pos="4680"/>
        <w:tab w:val="center" w:pos="4320"/>
      </w:tabs>
      <w:spacing w:before="120" w:after="20"/>
      <w:ind w:left="720"/>
    </w:pPr>
    <w:rPr>
      <w:rFonts w:eastAsia="Times New Roman" w:cs="Times New Roman"/>
      <w:b/>
      <w:color w:val="000000"/>
      <w:szCs w:val="20"/>
    </w:rPr>
  </w:style>
  <w:style w:type="character" w:customStyle="1" w:styleId="O-InfinitivephraseChar">
    <w:name w:val="O-Infinitive phrase Char"/>
    <w:basedOn w:val="HeaderChar"/>
    <w:link w:val="O-Infinitivephrase"/>
    <w:rsid w:val="004D401D"/>
    <w:rPr>
      <w:rFonts w:ascii="Arial" w:eastAsia="Times New Roman" w:hAnsi="Arial" w:cs="Times New Roman"/>
      <w:b/>
      <w:color w:val="000000"/>
      <w:sz w:val="18"/>
      <w:szCs w:val="20"/>
    </w:rPr>
  </w:style>
  <w:style w:type="paragraph" w:customStyle="1" w:styleId="O-Subtitle">
    <w:name w:val="O-Subtitle"/>
    <w:basedOn w:val="Normal"/>
    <w:qFormat/>
    <w:rsid w:val="004D401D"/>
    <w:pPr>
      <w:ind w:left="634" w:right="-14"/>
      <w:jc w:val="center"/>
    </w:pPr>
    <w:rPr>
      <w:rFonts w:eastAsia="Arial" w:cs="Arial"/>
      <w:b/>
      <w:color w:val="E36C0A" w:themeColor="accent6" w:themeShade="BF"/>
      <w:sz w:val="24"/>
      <w:szCs w:val="24"/>
    </w:rPr>
  </w:style>
  <w:style w:type="paragraph" w:customStyle="1" w:styleId="O-BodyText">
    <w:name w:val="O-Body Text"/>
    <w:basedOn w:val="O-BodyText2"/>
    <w:qFormat/>
    <w:rsid w:val="006515F9"/>
    <w:pPr>
      <w:ind w:left="720"/>
    </w:pPr>
  </w:style>
  <w:style w:type="paragraph" w:customStyle="1" w:styleId="O-Bullet2">
    <w:name w:val="O-Bullet 2"/>
    <w:basedOn w:val="O-BodyText2"/>
    <w:qFormat/>
    <w:rsid w:val="006515F9"/>
    <w:pPr>
      <w:numPr>
        <w:numId w:val="5"/>
      </w:numPr>
      <w:spacing w:after="60"/>
      <w:ind w:left="1627" w:hanging="331"/>
    </w:pPr>
  </w:style>
  <w:style w:type="paragraph" w:styleId="NormalWeb">
    <w:name w:val="Normal (Web)"/>
    <w:basedOn w:val="Normal"/>
    <w:uiPriority w:val="99"/>
    <w:unhideWhenUsed/>
    <w:rsid w:val="004D401D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01D"/>
    <w:rPr>
      <w:b/>
      <w:bCs/>
    </w:rPr>
  </w:style>
  <w:style w:type="paragraph" w:styleId="Title">
    <w:name w:val="Title"/>
    <w:basedOn w:val="O-Title"/>
    <w:next w:val="Normal"/>
    <w:link w:val="TitleChar"/>
    <w:uiPriority w:val="10"/>
    <w:qFormat/>
    <w:rsid w:val="004D401D"/>
  </w:style>
  <w:style w:type="character" w:customStyle="1" w:styleId="TitleChar">
    <w:name w:val="Title Char"/>
    <w:basedOn w:val="DefaultParagraphFont"/>
    <w:link w:val="Title"/>
    <w:uiPriority w:val="10"/>
    <w:rsid w:val="004D401D"/>
    <w:rPr>
      <w:rFonts w:ascii="Arial" w:eastAsia="Arial" w:hAnsi="Arial" w:cs="Arial"/>
      <w:spacing w:val="-1"/>
      <w:position w:val="-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D4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0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01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01D"/>
    <w:rPr>
      <w:rFonts w:ascii="Arial" w:hAnsi="Arial"/>
      <w:b/>
      <w:bCs/>
      <w:sz w:val="20"/>
      <w:szCs w:val="20"/>
    </w:rPr>
  </w:style>
  <w:style w:type="paragraph" w:customStyle="1" w:styleId="O-BodyText2NL">
    <w:name w:val="O-Body Text 2 NL"/>
    <w:basedOn w:val="O-BodyText2"/>
    <w:qFormat/>
    <w:rsid w:val="006515F9"/>
    <w:pPr>
      <w:numPr>
        <w:numId w:val="6"/>
      </w:numPr>
      <w:spacing w:after="60"/>
      <w:ind w:left="1627" w:hanging="331"/>
    </w:pPr>
  </w:style>
  <w:style w:type="paragraph" w:customStyle="1" w:styleId="O-BodyText3NL">
    <w:name w:val="O-Body Text 3 NL"/>
    <w:basedOn w:val="O-BodyText2"/>
    <w:qFormat/>
    <w:rsid w:val="004538CE"/>
    <w:pPr>
      <w:numPr>
        <w:numId w:val="13"/>
      </w:numPr>
      <w:spacing w:after="60"/>
      <w:ind w:left="2275" w:hanging="331"/>
    </w:pPr>
  </w:style>
  <w:style w:type="paragraph" w:customStyle="1" w:styleId="O-BodyText4bullet">
    <w:name w:val="O-Body Text 4 bullet"/>
    <w:basedOn w:val="O-BodyText2"/>
    <w:qFormat/>
    <w:rsid w:val="004D401D"/>
    <w:pPr>
      <w:numPr>
        <w:ilvl w:val="4"/>
        <w:numId w:val="2"/>
      </w:numPr>
      <w:spacing w:after="0"/>
    </w:pPr>
  </w:style>
  <w:style w:type="paragraph" w:customStyle="1" w:styleId="O-BodyText5bullet">
    <w:name w:val="O-Body Text 5 bullet"/>
    <w:basedOn w:val="O-BodyText4bullet"/>
    <w:qFormat/>
    <w:rsid w:val="004D401D"/>
    <w:pPr>
      <w:numPr>
        <w:ilvl w:val="0"/>
        <w:numId w:val="0"/>
      </w:numPr>
    </w:pPr>
  </w:style>
  <w:style w:type="paragraph" w:customStyle="1" w:styleId="O-BodyText3">
    <w:name w:val="O-Body Text 3"/>
    <w:basedOn w:val="O-BodyText2"/>
    <w:qFormat/>
    <w:rsid w:val="004538CE"/>
    <w:pPr>
      <w:spacing w:after="60"/>
      <w:ind w:left="1944"/>
    </w:pPr>
  </w:style>
  <w:style w:type="paragraph" w:customStyle="1" w:styleId="O-Heading3">
    <w:name w:val="O-Heading 3"/>
    <w:basedOn w:val="Heading2"/>
    <w:qFormat/>
    <w:rsid w:val="004538CE"/>
    <w:pPr>
      <w:keepLines/>
      <w:numPr>
        <w:ilvl w:val="2"/>
      </w:numPr>
      <w:tabs>
        <w:tab w:val="left" w:pos="1980"/>
      </w:tabs>
      <w:spacing w:before="120" w:after="60"/>
    </w:pPr>
    <w:rPr>
      <w:sz w:val="22"/>
      <w:szCs w:val="22"/>
    </w:rPr>
  </w:style>
  <w:style w:type="paragraph" w:customStyle="1" w:styleId="O-BodyText3bullet">
    <w:name w:val="O-Body Text 3 bullet"/>
    <w:basedOn w:val="O-BodyText3"/>
    <w:qFormat/>
    <w:rsid w:val="004538CE"/>
    <w:pPr>
      <w:numPr>
        <w:numId w:val="12"/>
      </w:numPr>
      <w:ind w:left="2275" w:hanging="331"/>
    </w:pPr>
  </w:style>
  <w:style w:type="paragraph" w:customStyle="1" w:styleId="BodyText1">
    <w:name w:val="Body Text 1"/>
    <w:basedOn w:val="Normal"/>
    <w:link w:val="BodyText1Char"/>
    <w:uiPriority w:val="99"/>
    <w:unhideWhenUsed/>
    <w:qFormat/>
    <w:rsid w:val="000B20F8"/>
    <w:pPr>
      <w:widowControl/>
      <w:spacing w:after="200" w:line="276" w:lineRule="auto"/>
      <w:ind w:left="1080"/>
    </w:pPr>
    <w:rPr>
      <w:rFonts w:asciiTheme="minorHAnsi" w:hAnsiTheme="minorHAnsi"/>
      <w:sz w:val="20"/>
    </w:rPr>
  </w:style>
  <w:style w:type="character" w:customStyle="1" w:styleId="BodyText1Char">
    <w:name w:val="Body Text 1 Char"/>
    <w:basedOn w:val="DefaultParagraphFont"/>
    <w:link w:val="BodyText1"/>
    <w:uiPriority w:val="99"/>
    <w:rsid w:val="000B20F8"/>
    <w:rPr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37A7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7A75"/>
    <w:rPr>
      <w:rFonts w:ascii="Arial" w:hAnsi="Arial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4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137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3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1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0F0"/>
                        <w:left w:val="single" w:sz="6" w:space="0" w:color="F0F0F0"/>
                        <w:bottom w:val="single" w:sz="6" w:space="0" w:color="F0F0F0"/>
                        <w:right w:val="single" w:sz="6" w:space="0" w:color="F0F0F0"/>
                      </w:divBdr>
                      <w:divsChild>
                        <w:div w:id="2181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506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482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5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anme2\Documents\WinWord\2015%20Projects\CMMI%20Documents\Templates\Technical%20Specification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TaxCatchAll xmlns="d6619361-6733-4889-8a96-470efa1f75f4"/>
  </documentManagement>
</p:properties>
</file>

<file path=customXml/item3.xml><?xml version="1.0" encoding="utf-8"?>
<?mso-contentType ?>
<spe:Receivers xmlns:spe="http://schemas.microsoft.com/sharepoint/events"/>
</file>

<file path=customXml/item4.xml><?xml version="1.0" encoding="utf-8"?>
<?mso-contentType ?>
<SharedContentType xmlns="Microsoft.SharePoint.Taxonomy.ContentTypeSync" SourceId="897a53ec-2016-4aee-8be4-ce9632eb08ca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0FFAD7B66BD4AADDBFAC72F0835A7" ma:contentTypeVersion="0" ma:contentTypeDescription="Create a new document." ma:contentTypeScope="" ma:versionID="5daeea53256319b1d14e726ce9cd868b">
  <xsd:schema xmlns:xsd="http://www.w3.org/2001/XMLSchema" xmlns:xs="http://www.w3.org/2001/XMLSchema" xmlns:p="http://schemas.microsoft.com/office/2006/metadata/properties" xmlns:ns2="d6619361-6733-4889-8a96-470efa1f75f4" targetNamespace="http://schemas.microsoft.com/office/2006/metadata/properties" ma:root="true" ma:fieldsID="d217479d474f8ae2e0607cf26b848c8a" ns2:_="">
    <xsd:import namespace="d6619361-6733-4889-8a96-470efa1f75f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19361-6733-4889-8a96-470efa1f75f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1" nillable="true" ma:displayName="Taxonomy Catch All Column" ma:hidden="true" ma:list="{f9300ba4-a15b-41f1-845b-4d6b8003b37b}" ma:internalName="TaxCatchAll" ma:showField="CatchAllData" ma:web="a4524957-cec0-4abf-ab22-aaf6ff1f2e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f9300ba4-a15b-41f1-845b-4d6b8003b37b}" ma:internalName="TaxCatchAllLabel" ma:readOnly="true" ma:showField="CatchAllDataLabel" ma:web="a4524957-cec0-4abf-ab22-aaf6ff1f2e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5EA1E-D48F-4CFF-A9B5-A1903B0750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05CD82-CFB9-4B2C-B729-54549FBEEBC0}">
  <ds:schemaRefs>
    <ds:schemaRef ds:uri="http://schemas.microsoft.com/office/2006/metadata/properties"/>
    <ds:schemaRef ds:uri="d6619361-6733-4889-8a96-470efa1f75f4"/>
  </ds:schemaRefs>
</ds:datastoreItem>
</file>

<file path=customXml/itemProps3.xml><?xml version="1.0" encoding="utf-8"?>
<ds:datastoreItem xmlns:ds="http://schemas.openxmlformats.org/officeDocument/2006/customXml" ds:itemID="{71027C33-939E-4591-B6E4-5BB7E4F1EDA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825FF00-2980-444C-812A-0320804F6C71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0E7A744-9C69-4C79-9E74-0096E5095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19361-6733-4889-8a96-470efa1f7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ACDC62D-F47D-4A85-B803-B9DB1E11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Specifications.dotm</Template>
  <TotalTime>12471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Specifications</vt:lpstr>
    </vt:vector>
  </TitlesOfParts>
  <Company>UnitedHealth Group</Company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Specifications</dc:title>
  <dc:creator>W7admin</dc:creator>
  <cp:lastModifiedBy>Saini, Parag</cp:lastModifiedBy>
  <cp:revision>11</cp:revision>
  <cp:lastPrinted>2015-06-17T14:53:00Z</cp:lastPrinted>
  <dcterms:created xsi:type="dcterms:W3CDTF">2017-11-13T21:56:00Z</dcterms:created>
  <dcterms:modified xsi:type="dcterms:W3CDTF">2018-04-19T08:25:00Z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2014-11-28T00:00:00Z</vt:filetime>
  </property>
  <property fmtid="{D5CDD505-2E9C-101B-9397-08002B2CF9AE}" pid="3" name="LastSaved">
    <vt:lpwstr>2015-03-12T19:00:00Z</vt:lpwstr>
  </property>
  <property fmtid="{D5CDD505-2E9C-101B-9397-08002B2CF9AE}" pid="4" name="ContentTypeId">
    <vt:lpwstr>0x0101004890FFAD7B66BD4AADDBFAC72F0835A7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Knowledge Type">
    <vt:lpwstr/>
  </property>
  <property fmtid="{D5CDD505-2E9C-101B-9397-08002B2CF9AE}" pid="8" name="Related Template">
    <vt:lpwstr/>
  </property>
  <property fmtid="{D5CDD505-2E9C-101B-9397-08002B2CF9AE}" pid="9" name="TemplateUrl">
    <vt:lpwstr/>
  </property>
  <property fmtid="{D5CDD505-2E9C-101B-9397-08002B2CF9AE}" pid="10" name="PublishingContact">
    <vt:lpwstr/>
  </property>
  <property fmtid="{D5CDD505-2E9C-101B-9397-08002B2CF9AE}" pid="11" name="Template Name">
    <vt:lpwstr>Technical Specifications CMMI</vt:lpwstr>
  </property>
  <property fmtid="{D5CDD505-2E9C-101B-9397-08002B2CF9AE}" pid="12" name="UDP-Release">
    <vt:lpwstr>2015-07-UDP</vt:lpwstr>
  </property>
  <property fmtid="{D5CDD505-2E9C-101B-9397-08002B2CF9AE}" pid="13" name="Related Phase">
    <vt:lpwstr>2122242618</vt:lpwstr>
  </property>
  <property fmtid="{D5CDD505-2E9C-101B-9397-08002B2CF9AE}" pid="14" name="UDP Status">
    <vt:lpwstr>Active</vt:lpwstr>
  </property>
  <property fmtid="{D5CDD505-2E9C-101B-9397-08002B2CF9AE}" pid="15" name="Create_In">
    <vt:lpwstr>22</vt:lpwstr>
  </property>
  <property fmtid="{D5CDD505-2E9C-101B-9397-08002B2CF9AE}" pid="16" name="Related function">
    <vt:lpwstr>65</vt:lpwstr>
  </property>
  <property fmtid="{D5CDD505-2E9C-101B-9397-08002B2CF9AE}" pid="17" name="Related Path">
    <vt:lpwstr>7</vt:lpwstr>
  </property>
  <property fmtid="{D5CDD505-2E9C-101B-9397-08002B2CF9AE}" pid="18" name="ADR2Phase">
    <vt:lpwstr>Apps/Phase/Design</vt:lpwstr>
  </property>
  <property fmtid="{D5CDD505-2E9C-101B-9397-08002B2CF9AE}" pid="19" name="Order">
    <vt:r8>30500</vt:r8>
  </property>
</Properties>
</file>